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43"/>
        <w:tblpPr w:leftFromText="180" w:rightFromText="180" w:vertAnchor="text" w:horzAnchor="margin" w:tblpXSpec="center" w:tblpY="-1492"/>
        <w:tblW w:w="10112" w:type="dxa"/>
        <w:tblLook w:val="04A0" w:firstRow="1" w:lastRow="0" w:firstColumn="1" w:lastColumn="0" w:noHBand="0" w:noVBand="1"/>
      </w:tblPr>
      <w:tblGrid>
        <w:gridCol w:w="11402"/>
      </w:tblGrid>
      <w:tr w:rsidR="00347704" w14:paraId="24FECC15" w14:textId="77777777" w:rsidTr="00347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2" w:type="dxa"/>
            <w:shd w:val="clear" w:color="auto" w:fill="auto"/>
          </w:tcPr>
          <w:p w14:paraId="0F4A006B" w14:textId="77777777" w:rsidR="00347704" w:rsidRPr="00616989" w:rsidRDefault="00347704" w:rsidP="00347704">
            <w:pPr>
              <w:spacing w:before="0" w:after="200"/>
              <w:jc w:val="both"/>
              <w:rPr>
                <w:smallCaps/>
              </w:rPr>
            </w:pPr>
            <w:r w:rsidRPr="00616989">
              <w:rPr>
                <w:smallCaps/>
                <w:noProof/>
                <w:lang w:bidi="bg-BG"/>
              </w:rPr>
              <mc:AlternateContent>
                <mc:Choice Requires="wps">
                  <w:drawing>
                    <wp:inline distT="0" distB="0" distL="0" distR="0" wp14:anchorId="5DE818D8" wp14:editId="4F2DFB39">
                      <wp:extent cx="6275070" cy="638175"/>
                      <wp:effectExtent l="0" t="0" r="0" b="9525"/>
                      <wp:docPr id="16" name="Текстово поле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75070" cy="63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FB85CE" w14:textId="41FE9EB1" w:rsidR="00347704" w:rsidRPr="00347704" w:rsidRDefault="00347704" w:rsidP="003477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47704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ПРОФЕСИОНАЛНА</w:t>
                                  </w:r>
                                  <w:r w:rsidRPr="00347704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347704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ДЪРЖАВНА ТЪРГОВСКА ГИМНЛЗИЯ</w:t>
                                  </w:r>
                                  <w:r w:rsidRPr="00347704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br/>
                                    <w:t>ДИМИТЪР ХАДЖИВАСИЛЕВ”- СВИ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Щ</w:t>
                                  </w:r>
                                  <w:r w:rsidRPr="00347704">
                                    <w:rPr>
                                      <w:rFonts w:ascii="Arial" w:eastAsia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ОВ</w:t>
                                  </w:r>
                                </w:p>
                                <w:p w14:paraId="6A490B79" w14:textId="77777777" w:rsidR="00347704" w:rsidRPr="00347704" w:rsidRDefault="00347704" w:rsidP="00347704">
                                  <w:pPr>
                                    <w:pStyle w:val="a6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DE818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6" o:spid="_x0000_s1026" type="#_x0000_t202" style="width:494.1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" filled="f" stroked="f">
                      <v:textbox>
                        <w:txbxContent>
                          <w:p w14:paraId="36FB85CE" w14:textId="41FE9EB1" w:rsidR="00347704" w:rsidRPr="00347704" w:rsidRDefault="00347704" w:rsidP="00347704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47704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ПРОФЕСИОНАЛНА</w:t>
                            </w:r>
                            <w:r w:rsidRPr="00347704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347704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ДЪРЖАВНА ТЪРГОВСКА ГИМНЛЗИЯ</w:t>
                            </w:r>
                            <w:r w:rsidRPr="00347704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  <w:t>ДИМИТЪР ХАДЖИВАСИЛЕВ”- СВИ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Щ</w:t>
                            </w:r>
                            <w:r w:rsidRPr="00347704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ОВ</w:t>
                            </w:r>
                          </w:p>
                          <w:p w14:paraId="6A490B79" w14:textId="77777777" w:rsidR="00347704" w:rsidRPr="00347704" w:rsidRDefault="00347704" w:rsidP="00347704">
                            <w:pPr>
                              <w:pStyle w:val="a6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Content>
        <w:p w14:paraId="457BAEBC" w14:textId="46656D5B" w:rsidR="00CB4A4D" w:rsidRDefault="00B0368A" w:rsidP="009D3411">
          <w:pPr>
            <w:spacing w:before="0"/>
            <w:jc w:val="both"/>
            <w:rPr>
              <w:b/>
              <w:noProof/>
            </w:rPr>
          </w:pPr>
          <w:r>
            <w:rPr>
              <w:b/>
              <w:noProof/>
              <w:lang w:bidi="bg-BG"/>
            </w:rPr>
            <w:drawing>
              <wp:anchor distT="0" distB="0" distL="114300" distR="114300" simplePos="0" relativeHeight="251658240" behindDoc="1" locked="0" layoutInCell="1" allowOverlap="1" wp14:anchorId="1EA871C3" wp14:editId="459D0185">
                <wp:simplePos x="0" y="0"/>
                <wp:positionH relativeFrom="column">
                  <wp:posOffset>-908050</wp:posOffset>
                </wp:positionH>
                <wp:positionV relativeFrom="paragraph">
                  <wp:posOffset>154940</wp:posOffset>
                </wp:positionV>
                <wp:extent cx="7776210" cy="5186680"/>
                <wp:effectExtent l="0" t="0" r="0" b="0"/>
                <wp:wrapNone/>
                <wp:docPr id="6" name="Картина 6" descr="маса ръце отчет" title="маса ръце отче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изображение за отчет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210" cy="518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  <w:lang w:bidi="bg-BG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1063334" wp14:editId="3D3C9AA9">
                    <wp:simplePos x="0" y="0"/>
                    <wp:positionH relativeFrom="column">
                      <wp:posOffset>-908050</wp:posOffset>
                    </wp:positionH>
                    <wp:positionV relativeFrom="paragraph">
                      <wp:posOffset>-961390</wp:posOffset>
                    </wp:positionV>
                    <wp:extent cx="7776210" cy="1118870"/>
                    <wp:effectExtent l="0" t="0" r="0" b="5080"/>
                    <wp:wrapNone/>
                    <wp:docPr id="10" name="Правоъгълник 10" descr="правоъгълни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88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021792A" id="Правоъгълник 10" o:spid="_x0000_s1026" alt="правоъгълник" style="position:absolute;margin-left:-71.5pt;margin-top:-75.7pt;width:612.3pt;height:88.1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" fillcolor="#008890 [3204]" stroked="f" strokeweight="1pt"/>
                </w:pict>
              </mc:Fallback>
            </mc:AlternateContent>
          </w:r>
        </w:p>
        <w:tbl>
          <w:tblPr>
            <w:tblStyle w:val="43"/>
            <w:tblpPr w:leftFromText="180" w:rightFromText="180" w:vertAnchor="text" w:horzAnchor="margin" w:tblpXSpec="center" w:tblpY="8405"/>
            <w:tblW w:w="10746" w:type="dxa"/>
            <w:tblLook w:val="04A0" w:firstRow="1" w:lastRow="0" w:firstColumn="1" w:lastColumn="0" w:noHBand="0" w:noVBand="1"/>
          </w:tblPr>
          <w:tblGrid>
            <w:gridCol w:w="12485"/>
          </w:tblGrid>
          <w:tr w:rsidR="00E51DA9" w14:paraId="2E522119" w14:textId="77777777" w:rsidTr="00E51DA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9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46" w:type="dxa"/>
                <w:shd w:val="clear" w:color="auto" w:fill="auto"/>
                <w:vAlign w:val="bottom"/>
              </w:tcPr>
              <w:p w14:paraId="02205B10" w14:textId="77777777" w:rsidR="00E51DA9" w:rsidRPr="00616989" w:rsidRDefault="00E51DA9" w:rsidP="009D3411">
                <w:pPr>
                  <w:spacing w:before="0" w:after="200"/>
                  <w:jc w:val="both"/>
                  <w:rPr>
                    <w:smallCaps/>
                  </w:rPr>
                </w:pPr>
                <w:r w:rsidRPr="00616989">
                  <w:rPr>
                    <w:smallCaps/>
                    <w:noProof/>
                    <w:lang w:bidi="bg-BG"/>
                  </w:rPr>
                  <mc:AlternateContent>
                    <mc:Choice Requires="wps">
                      <w:drawing>
                        <wp:inline distT="0" distB="0" distL="0" distR="0" wp14:anchorId="611439E0" wp14:editId="2CA9BAAA">
                          <wp:extent cx="6544492" cy="1247775"/>
                          <wp:effectExtent l="0" t="0" r="0" b="9525"/>
                          <wp:docPr id="12" name="Текстово поле 12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544492" cy="1247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1C43A8E" w14:textId="77777777" w:rsidR="00E51DA9" w:rsidRPr="000D0DE2" w:rsidRDefault="00E51DA9" w:rsidP="00E51DA9">
                                      <w:pPr>
                                        <w:pStyle w:val="a4"/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</w:pPr>
                                      <w:r w:rsidRPr="000D0DE2"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  <w:t>Съвремении технологии при работа със уеб базирани системи за планиране на</w:t>
                                      </w:r>
                                    </w:p>
                                    <w:p w14:paraId="3007051F" w14:textId="77777777" w:rsidR="00E51DA9" w:rsidRPr="000D0DE2" w:rsidRDefault="00E51DA9" w:rsidP="00E51DA9">
                                      <w:pPr>
                                        <w:pStyle w:val="a4"/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</w:rPr>
                                      </w:pPr>
                                      <w:r w:rsidRPr="000D0DE2">
                                        <w:rPr>
                                          <w:b w:val="0"/>
                                          <w:color w:val="FFFFFF" w:themeColor="background1"/>
                                          <w:sz w:val="48"/>
                                          <w:lang w:bidi="bg-BG"/>
                                        </w:rPr>
                                        <w:t>ресурсите на предприятисто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611439E0" id="Текстово поле 12" o:spid="_x0000_s1027" type="#_x0000_t202" style="width:515.3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" filled="f" stroked="f">
                          <v:textbox>
                            <w:txbxContent>
                              <w:p w14:paraId="11C43A8E" w14:textId="77777777" w:rsidR="00E51DA9" w:rsidRPr="000D0DE2" w:rsidRDefault="00E51DA9" w:rsidP="00E51DA9">
                                <w:pPr>
                                  <w:pStyle w:val="a4"/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</w:pPr>
                                <w:r w:rsidRPr="000D0DE2"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  <w:t>Съвремении технологии при работа със уеб базирани системи за планиране на</w:t>
                                </w:r>
                              </w:p>
                              <w:p w14:paraId="3007051F" w14:textId="77777777" w:rsidR="00E51DA9" w:rsidRPr="000D0DE2" w:rsidRDefault="00E51DA9" w:rsidP="00E51DA9">
                                <w:pPr>
                                  <w:pStyle w:val="a4"/>
                                  <w:rPr>
                                    <w:b w:val="0"/>
                                    <w:color w:val="FFFFFF" w:themeColor="background1"/>
                                    <w:sz w:val="48"/>
                                  </w:rPr>
                                </w:pPr>
                                <w:r w:rsidRPr="000D0DE2">
                                  <w:rPr>
                                    <w:b w:val="0"/>
                                    <w:color w:val="FFFFFF" w:themeColor="background1"/>
                                    <w:sz w:val="48"/>
                                    <w:lang w:bidi="bg-BG"/>
                                  </w:rPr>
                                  <w:t>ресурсите на предприятисто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E51DA9" w14:paraId="02E3327B" w14:textId="77777777" w:rsidTr="00E51DA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746" w:type="dxa"/>
                <w:shd w:val="clear" w:color="auto" w:fill="auto"/>
              </w:tcPr>
              <w:p w14:paraId="1FCC7CF9" w14:textId="77777777" w:rsidR="00E51DA9" w:rsidRPr="00616989" w:rsidRDefault="00E51DA9" w:rsidP="009D3411">
                <w:pPr>
                  <w:spacing w:before="0" w:after="200"/>
                  <w:jc w:val="both"/>
                  <w:rPr>
                    <w:smallCaps/>
                  </w:rPr>
                </w:pPr>
                <w:r w:rsidRPr="00616989">
                  <w:rPr>
                    <w:smallCaps/>
                    <w:noProof/>
                    <w:lang w:bidi="bg-BG"/>
                  </w:rPr>
                  <mc:AlternateContent>
                    <mc:Choice Requires="wps">
                      <w:drawing>
                        <wp:inline distT="0" distB="0" distL="0" distR="0" wp14:anchorId="0F78C7C0" wp14:editId="1F4B1ED7">
                          <wp:extent cx="6962775" cy="1428750"/>
                          <wp:effectExtent l="0" t="0" r="0" b="0"/>
                          <wp:docPr id="13" name="Текстово поле 1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962775" cy="142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tbl>
                                      <w:tblPr>
                                        <w:tblStyle w:val="afd"/>
                                        <w:tblW w:w="0" w:type="auto"/>
                                        <w:tblBorders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  <w:insideH w:val="none" w:sz="0" w:space="0" w:color="auto"/>
                                          <w:insideV w:val="none" w:sz="0" w:space="0" w:color="auto"/>
                                        </w:tblBorders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4019"/>
                                        <w:gridCol w:w="1646"/>
                                        <w:gridCol w:w="4536"/>
                                      </w:tblGrid>
                                      <w:tr w:rsidR="00E51DA9" w:rsidRPr="000D0DE2" w14:paraId="29DB9E4F" w14:textId="77777777" w:rsidTr="00347704">
                                        <w:trPr>
                                          <w:trHeight w:val="1408"/>
                                        </w:trPr>
                                        <w:tc>
                                          <w:tcPr>
                                            <w:tcW w:w="5665" w:type="dxa"/>
                                            <w:gridSpan w:val="2"/>
                                          </w:tcPr>
                                          <w:p w14:paraId="185C3E32" w14:textId="4C75C195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на Антоанета Велизарова </w:t>
                                            </w:r>
                                            <w:r w:rsidR="00347704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М</w:t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аджарова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 ученичка от ХIlа клас</w:t>
                                            </w:r>
                                          </w:p>
                                          <w:p w14:paraId="72EB1AA3" w14:textId="233FC2D8" w:rsidR="00E51DA9" w:rsidRPr="00A3497D" w:rsidRDefault="00E51DA9" w:rsidP="00E51DA9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E51DA9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t>Ръководител консултант: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br/>
                                            </w:r>
                                            <w:r w:rsidRPr="00E51DA9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1"/>
                                              </w:rPr>
                                              <w:t xml:space="preserve"> инж. Ива Иванова</w:t>
                                            </w:r>
                                          </w:p>
                                          <w:p w14:paraId="25CAC607" w14:textId="4069E436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4536" w:type="dxa"/>
                                          </w:tcPr>
                                          <w:p w14:paraId="6F1BC76B" w14:textId="526756A1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По професия код 481020 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„Системен програмист“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</w:p>
                                          <w:p w14:paraId="17BE3BA6" w14:textId="1FB3DE64" w:rsidR="00E51DA9" w:rsidRPr="000D0DE2" w:rsidRDefault="00E51DA9" w:rsidP="000D0DE2">
                                            <w:pPr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 xml:space="preserve">Специалност код 4810201 </w:t>
                                            </w:r>
                                            <w:r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br/>
                                            </w:r>
                                            <w:r w:rsidRPr="000D0DE2">
                                              <w:rPr>
                                                <w:rFonts w:ascii="Arial" w:eastAsia="Arial" w:hAnsi="Arial" w:cs="Arial"/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  <w:t>„Системно програмиране“</w:t>
                                            </w:r>
                                          </w:p>
                                          <w:p w14:paraId="780318CE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  <w:tr w:rsidR="00E51DA9" w:rsidRPr="000D0DE2" w14:paraId="6A9F6276" w14:textId="77777777" w:rsidTr="00347704">
                                        <w:tc>
                                          <w:tcPr>
                                            <w:tcW w:w="4019" w:type="dxa"/>
                                          </w:tcPr>
                                          <w:p w14:paraId="6954FFC2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4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6182" w:type="dxa"/>
                                            <w:gridSpan w:val="2"/>
                                          </w:tcPr>
                                          <w:p w14:paraId="7CE4A51E" w14:textId="77777777" w:rsidR="00E51DA9" w:rsidRPr="000D0DE2" w:rsidRDefault="00E51DA9" w:rsidP="000F1DCE">
                                            <w:pPr>
                                              <w:pStyle w:val="a6"/>
                                              <w:rPr>
                                                <w:color w:val="FFFFFF" w:themeColor="background1"/>
                                                <w:sz w:val="24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7F913EBA" w14:textId="77777777" w:rsidR="00E51DA9" w:rsidRPr="000D0DE2" w:rsidRDefault="00E51DA9" w:rsidP="00E51DA9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F78C7C0" id="Текстово поле 13" o:spid="_x0000_s1028" type="#_x0000_t202" style="width:548.25pt;height:1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" filled="f" stroked="f">
                          <v:textbox>
                            <w:txbxContent>
                              <w:tbl>
                                <w:tblPr>
                                  <w:tblStyle w:val="af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019"/>
                                  <w:gridCol w:w="1646"/>
                                  <w:gridCol w:w="4536"/>
                                </w:tblGrid>
                                <w:tr w:rsidR="00E51DA9" w:rsidRPr="000D0DE2" w14:paraId="29DB9E4F" w14:textId="77777777" w:rsidTr="00347704">
                                  <w:trPr>
                                    <w:trHeight w:val="1408"/>
                                  </w:trPr>
                                  <w:tc>
                                    <w:tcPr>
                                      <w:tcW w:w="5665" w:type="dxa"/>
                                      <w:gridSpan w:val="2"/>
                                    </w:tcPr>
                                    <w:p w14:paraId="185C3E32" w14:textId="4C75C195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на Антоанета Велизарова </w:t>
                                      </w:r>
                                      <w:r w:rsidR="00347704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М</w:t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аджарова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 ученичка от ХIlа клас</w:t>
                                      </w:r>
                                    </w:p>
                                    <w:p w14:paraId="72EB1AA3" w14:textId="233FC2D8" w:rsidR="00E51DA9" w:rsidRPr="00A3497D" w:rsidRDefault="00E51DA9" w:rsidP="00E51DA9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E51DA9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t>Ръководител консултант: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br/>
                                      </w:r>
                                      <w:r w:rsidRPr="00E51DA9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1"/>
                                        </w:rPr>
                                        <w:t xml:space="preserve"> инж. Ива Иванова</w:t>
                                      </w:r>
                                    </w:p>
                                    <w:p w14:paraId="25CAC607" w14:textId="4069E436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36" w:type="dxa"/>
                                    </w:tcPr>
                                    <w:p w14:paraId="6F1BC76B" w14:textId="526756A1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По професия код 481020 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„Системен програмист“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</w:p>
                                    <w:p w14:paraId="17BE3BA6" w14:textId="1FB3DE64" w:rsidR="00E51DA9" w:rsidRPr="000D0DE2" w:rsidRDefault="00E51DA9" w:rsidP="000D0DE2">
                                      <w:pPr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 xml:space="preserve">Специалност код 4810201 </w:t>
                                      </w:r>
                                      <w:r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br/>
                                      </w:r>
                                      <w:r w:rsidRPr="000D0DE2">
                                        <w:rPr>
                                          <w:rFonts w:ascii="Arial" w:eastAsia="Arial" w:hAnsi="Arial" w:cs="Arial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„Системно програмиране“</w:t>
                                      </w:r>
                                    </w:p>
                                    <w:p w14:paraId="780318CE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c>
                                </w:tr>
                                <w:tr w:rsidR="00E51DA9" w:rsidRPr="000D0DE2" w14:paraId="6A9F6276" w14:textId="77777777" w:rsidTr="00347704">
                                  <w:tc>
                                    <w:tcPr>
                                      <w:tcW w:w="4019" w:type="dxa"/>
                                    </w:tcPr>
                                    <w:p w14:paraId="6954FFC2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82" w:type="dxa"/>
                                      <w:gridSpan w:val="2"/>
                                    </w:tcPr>
                                    <w:p w14:paraId="7CE4A51E" w14:textId="77777777" w:rsidR="00E51DA9" w:rsidRPr="000D0DE2" w:rsidRDefault="00E51DA9" w:rsidP="000F1DCE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F913EBA" w14:textId="77777777" w:rsidR="00E51DA9" w:rsidRPr="000D0DE2" w:rsidRDefault="00E51DA9" w:rsidP="00E51DA9">
                                <w:pPr>
                                  <w:pStyle w:val="a6"/>
                                  <w:rPr>
                                    <w:color w:val="FFFFFF" w:themeColor="background1"/>
                                    <w:sz w:val="24"/>
                                  </w:rPr>
                                </w:pP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</w:tbl>
        <w:p w14:paraId="34EB3D09" w14:textId="77777777" w:rsidR="00FD71E8" w:rsidRDefault="00CB4A4D" w:rsidP="009D3411">
          <w:pPr>
            <w:spacing w:before="0"/>
            <w:jc w:val="both"/>
            <w:rPr>
              <w:b/>
            </w:rPr>
          </w:pPr>
          <w:r>
            <w:rPr>
              <w:b/>
              <w:noProof/>
              <w:lang w:bidi="bg-BG"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661FD638" wp14:editId="6E6A18E1">
                    <wp:simplePos x="0" y="0"/>
                    <wp:positionH relativeFrom="column">
                      <wp:posOffset>-904875</wp:posOffset>
                    </wp:positionH>
                    <wp:positionV relativeFrom="paragraph">
                      <wp:posOffset>4871720</wp:posOffset>
                    </wp:positionV>
                    <wp:extent cx="7776210" cy="4419600"/>
                    <wp:effectExtent l="0" t="0" r="0" b="0"/>
                    <wp:wrapNone/>
                    <wp:docPr id="8" name="Правоъгълник 8" descr="правоъгълник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41960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775EF8" id="Правоъгълник 8" o:spid="_x0000_s1026" alt="правоъгълник" style="position:absolute;margin-left:-71.25pt;margin-top:383.6pt;width:612.3pt;height:348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" fillcolor="#404040 [2429]" stroked="f" strokeweight="1pt"/>
                </w:pict>
              </mc:Fallback>
            </mc:AlternateContent>
          </w:r>
          <w:r w:rsidR="00D73345">
            <w:rPr>
              <w:b/>
              <w:lang w:bidi="bg-BG"/>
            </w:rPr>
            <w:t xml:space="preserve"> </w:t>
          </w:r>
          <w:r w:rsidR="00616989">
            <w:rPr>
              <w:b/>
              <w:lang w:bidi="bg-BG"/>
            </w:rPr>
            <w:br w:type="page"/>
          </w:r>
        </w:p>
        <w:tbl>
          <w:tblPr>
            <w:tblStyle w:val="43"/>
            <w:tblpPr w:leftFromText="180" w:rightFromText="180" w:vertAnchor="text" w:horzAnchor="margin" w:tblpXSpec="center" w:tblpY="-12904"/>
            <w:tblW w:w="10519" w:type="dxa"/>
            <w:tblLook w:val="04A0" w:firstRow="1" w:lastRow="0" w:firstColumn="1" w:lastColumn="0" w:noHBand="0" w:noVBand="1"/>
          </w:tblPr>
          <w:tblGrid>
            <w:gridCol w:w="10940"/>
          </w:tblGrid>
          <w:tr w:rsidR="000F1DCE" w14:paraId="4656920B" w14:textId="77777777" w:rsidTr="000F1DC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16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  <w:vAlign w:val="bottom"/>
              </w:tcPr>
              <w:p w14:paraId="624BA3C3" w14:textId="77777777" w:rsidR="00C55985" w:rsidRDefault="00C55985" w:rsidP="009D3411">
                <w:pPr>
                  <w:pStyle w:val="a4"/>
                  <w:framePr w:hSpace="0" w:wrap="auto" w:vAnchor="margin" w:hAnchor="text" w:yAlign="inline"/>
                  <w:spacing w:before="0"/>
                  <w:jc w:val="both"/>
                  <w:rPr>
                    <w:b/>
                    <w:bCs/>
                  </w:rPr>
                </w:pPr>
              </w:p>
              <w:p w14:paraId="3F915AD6" w14:textId="0AD6664E" w:rsidR="00C55985" w:rsidRPr="008656F8" w:rsidRDefault="001B58A0" w:rsidP="00C55985">
                <w:pPr>
                  <w:pStyle w:val="a4"/>
                  <w:framePr w:hSpace="0" w:wrap="auto" w:vAnchor="margin" w:hAnchor="text" w:yAlign="inline"/>
                  <w:spacing w:before="0"/>
                  <w:jc w:val="both"/>
                  <w:rPr>
                    <w:rFonts w:ascii="Times New Roman" w:hAnsi="Times New Roman"/>
                    <w:b/>
                    <w:bCs/>
                  </w:rPr>
                </w:pPr>
                <w:r w:rsidRPr="008656F8">
                  <w:rPr>
                    <w:rFonts w:ascii="Times New Roman" w:hAnsi="Times New Roman"/>
                    <w:b/>
                    <w:bCs/>
                  </w:rPr>
                  <w:t>Съдържание</w:t>
                </w:r>
              </w:p>
            </w:tc>
          </w:tr>
          <w:tr w:rsidR="000F1DCE" w:rsidRPr="001B58A0" w14:paraId="42E17849" w14:textId="77777777" w:rsidTr="000F1DC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022D82B9" w14:textId="77777777" w:rsidR="000F1DCE" w:rsidRDefault="000F1DCE" w:rsidP="009D3411">
                <w:pPr>
                  <w:spacing w:before="0"/>
                  <w:jc w:val="both"/>
                  <w:rPr>
                    <w:b w:val="0"/>
                    <w:lang w:bidi="bg-BG"/>
                  </w:rPr>
                </w:pPr>
                <w:r w:rsidRPr="001B58A0">
                  <w:rPr>
                    <w:noProof/>
                    <w:lang w:bidi="bg-BG"/>
                  </w:rPr>
                  <mc:AlternateContent>
                    <mc:Choice Requires="wps">
                      <w:drawing>
                        <wp:inline distT="0" distB="0" distL="0" distR="0" wp14:anchorId="77495736" wp14:editId="1E9050B0">
                          <wp:extent cx="5972175" cy="45719"/>
                          <wp:effectExtent l="0" t="0" r="9525" b="0"/>
                          <wp:docPr id="3" name="Правоъгълник 3" descr="правоъгълник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972175" cy="457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4BC4BC97" id="Правоъгълник 3" o:spid="_x0000_s1026" alt="правоъгълник" style="width:470.2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" fillcolor="#d8d8d8 [2732]" stroked="f" strokeweight="1pt">
                          <w10:anchorlock/>
                        </v:rect>
                      </w:pict>
                    </mc:Fallback>
                  </mc:AlternateContent>
                </w:r>
              </w:p>
              <w:p w14:paraId="785DDEB9" w14:textId="77777777" w:rsidR="00C55985" w:rsidRPr="001B58A0" w:rsidRDefault="00C55985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</w:p>
              <w:p w14:paraId="162511DA" w14:textId="77777777" w:rsidR="00C55985" w:rsidRDefault="00C55985" w:rsidP="00C55985">
                <w:pPr>
                  <w:spacing w:before="0"/>
                  <w:jc w:val="both"/>
                  <w:rPr>
                    <w:b w:val="0"/>
                    <w:bCs w:val="0"/>
                    <w:lang w:bidi="bg-BG"/>
                  </w:rPr>
                </w:pPr>
              </w:p>
              <w:p w14:paraId="02DA9718" w14:textId="7D50AFC8" w:rsidR="001B58A0" w:rsidRPr="00C55985" w:rsidRDefault="00C55985" w:rsidP="00C55985">
                <w:pPr>
                  <w:spacing w:before="0"/>
                  <w:jc w:val="both"/>
                  <w:rPr>
                    <w:lang w:bidi="bg-BG"/>
                  </w:rPr>
                </w:pPr>
                <w:r w:rsidRPr="00C55985">
                  <w:rPr>
                    <w:lang w:bidi="bg-BG"/>
                  </w:rPr>
                  <w:t>Съдъджание</w:t>
                </w:r>
                <w:r>
                  <w:rPr>
                    <w:lang w:bidi="bg-BG"/>
                  </w:rPr>
                  <w:t>………………………………………………………………………………………….. 1</w:t>
                </w:r>
              </w:p>
              <w:p w14:paraId="51FE493D" w14:textId="4210847A" w:rsidR="001B58A0" w:rsidRDefault="00C55985" w:rsidP="009D3411">
                <w:pPr>
                  <w:spacing w:before="0"/>
                  <w:jc w:val="both"/>
                  <w:rPr>
                    <w:b w:val="0"/>
                    <w:lang w:val="en-US" w:bidi="bg-BG"/>
                  </w:rPr>
                </w:pPr>
                <w:r>
                  <w:rPr>
                    <w:bCs w:val="0"/>
                    <w:lang w:bidi="bg-BG"/>
                  </w:rPr>
                  <w:t>Увод ……………………………………………………………………………………………………. 2</w:t>
                </w:r>
              </w:p>
              <w:p w14:paraId="3E7DC585" w14:textId="5C71C3D8" w:rsidR="008656F8" w:rsidRDefault="008656F8" w:rsidP="008656F8">
                <w:pPr>
                  <w:spacing w:before="0"/>
                  <w:jc w:val="both"/>
                  <w:rPr>
                    <w:b w:val="0"/>
                    <w:lang w:val="en-US" w:bidi="bg-BG"/>
                  </w:rPr>
                </w:pPr>
                <w:r w:rsidRPr="008656F8">
                  <w:rPr>
                    <w:bCs w:val="0"/>
                    <w:lang w:bidi="bg-BG"/>
                  </w:rPr>
                  <w:t>Въведение в ERP системите</w:t>
                </w:r>
                <w:r>
                  <w:rPr>
                    <w:bCs w:val="0"/>
                    <w:lang w:val="en-US" w:bidi="bg-BG"/>
                  </w:rPr>
                  <w:t xml:space="preserve"> …………………………………………………………………….. 3</w:t>
                </w:r>
              </w:p>
              <w:p w14:paraId="434C96C6" w14:textId="77777777" w:rsidR="008656F8" w:rsidRPr="008656F8" w:rsidRDefault="008656F8" w:rsidP="008656F8">
                <w:pPr>
                  <w:spacing w:before="0"/>
                  <w:jc w:val="both"/>
                  <w:rPr>
                    <w:bCs w:val="0"/>
                    <w:lang w:val="en-US" w:bidi="bg-BG"/>
                  </w:rPr>
                </w:pPr>
              </w:p>
              <w:p w14:paraId="29F887C8" w14:textId="77777777" w:rsidR="008656F8" w:rsidRPr="008656F8" w:rsidRDefault="008656F8" w:rsidP="009D3411">
                <w:pPr>
                  <w:spacing w:before="0"/>
                  <w:jc w:val="both"/>
                  <w:rPr>
                    <w:bCs w:val="0"/>
                    <w:lang w:val="en-US" w:bidi="bg-BG"/>
                  </w:rPr>
                </w:pPr>
              </w:p>
              <w:p w14:paraId="2E5659D3" w14:textId="77777777" w:rsidR="001B58A0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</w:p>
              <w:p w14:paraId="1D25061C" w14:textId="77777777" w:rsidR="001B58A0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</w:p>
              <w:p w14:paraId="27F10900" w14:textId="77777777" w:rsidR="001B58A0" w:rsidRPr="001B58A0" w:rsidRDefault="001B58A0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</w:p>
              <w:p w14:paraId="26FC94B4" w14:textId="0456866D" w:rsidR="000F1DCE" w:rsidRPr="001B58A0" w:rsidRDefault="000F1DCE" w:rsidP="009D3411">
                <w:pPr>
                  <w:spacing w:before="0"/>
                  <w:jc w:val="both"/>
                  <w:rPr>
                    <w:bCs w:val="0"/>
                    <w:lang w:bidi="bg-BG"/>
                  </w:rPr>
                </w:pPr>
              </w:p>
            </w:tc>
          </w:tr>
          <w:tr w:rsidR="000F1DCE" w14:paraId="7D797CA6" w14:textId="77777777" w:rsidTr="000F1DCE">
            <w:trPr>
              <w:trHeight w:val="99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519" w:type="dxa"/>
                <w:shd w:val="clear" w:color="auto" w:fill="auto"/>
              </w:tcPr>
              <w:p w14:paraId="5ED07085" w14:textId="3838CA29" w:rsidR="000F1DCE" w:rsidRPr="00616989" w:rsidRDefault="000F1DCE" w:rsidP="009D3411">
                <w:pPr>
                  <w:spacing w:before="0" w:after="200"/>
                  <w:jc w:val="both"/>
                  <w:rPr>
                    <w:smallCaps/>
                    <w:noProof/>
                  </w:rPr>
                </w:pPr>
              </w:p>
            </w:tc>
          </w:tr>
        </w:tbl>
        <w:p w14:paraId="52CB7B0C" w14:textId="77777777" w:rsidR="001B58A0" w:rsidRDefault="001B58A0" w:rsidP="009D3411">
          <w:pPr>
            <w:spacing w:before="0"/>
            <w:jc w:val="both"/>
            <w:rPr>
              <w:b/>
            </w:rPr>
          </w:pPr>
        </w:p>
        <w:p w14:paraId="03D242BF" w14:textId="77777777" w:rsidR="001B58A0" w:rsidRDefault="00000000" w:rsidP="009D3411">
          <w:pPr>
            <w:spacing w:before="0"/>
            <w:jc w:val="both"/>
            <w:rPr>
              <w:b/>
            </w:rPr>
          </w:pPr>
        </w:p>
      </w:sdtContent>
    </w:sdt>
    <w:p w14:paraId="3709D8C9" w14:textId="29B05ADE" w:rsidR="001B58A0" w:rsidRPr="008656F8" w:rsidRDefault="00BA5023" w:rsidP="009D3411">
      <w:pPr>
        <w:pStyle w:val="a4"/>
        <w:framePr w:hSpace="0" w:wrap="auto" w:vAnchor="margin" w:hAnchor="text" w:yAlign="inline"/>
        <w:spacing w:before="0"/>
        <w:jc w:val="both"/>
        <w:rPr>
          <w:rFonts w:ascii="Times New Roman" w:hAnsi="Times New Roman"/>
          <w:lang w:bidi="bg-BG"/>
        </w:rPr>
      </w:pPr>
      <w:r w:rsidRPr="008656F8">
        <w:rPr>
          <w:rFonts w:ascii="Times New Roman" w:hAnsi="Times New Roman"/>
          <w:lang w:bidi="bg-BG"/>
        </w:rPr>
        <w:t>Увод</w:t>
      </w:r>
    </w:p>
    <w:p w14:paraId="2B579D98" w14:textId="77777777" w:rsidR="00C55985" w:rsidRDefault="00E07C4C" w:rsidP="009D3411">
      <w:pPr>
        <w:spacing w:before="0" w:after="0"/>
        <w:ind w:left="567" w:right="567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Целта на настоящия дипломен проект е да се анализират и приложат съвременни технологии в управлението на уеб базирани ERP системи. </w:t>
      </w:r>
    </w:p>
    <w:p w14:paraId="166103C0" w14:textId="77777777" w:rsidR="00C55985" w:rsidRDefault="00C55985" w:rsidP="009D3411">
      <w:pPr>
        <w:spacing w:before="0" w:after="0"/>
        <w:ind w:left="567" w:right="567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8630368" w14:textId="11AE581B" w:rsidR="00C55985" w:rsidRDefault="00E07C4C" w:rsidP="009D3411">
      <w:pPr>
        <w:spacing w:before="0" w:after="0"/>
        <w:ind w:left="567" w:right="567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за планиране на ресурсите на предприятието играят ключова роля за ефективното управление на бизнес процесите, а новите технологични тенденции като облачните решения, изкуствения интелект и интернет на нещата (IoT) създават нови възможности за оптимизация</w:t>
      </w:r>
      <w:r w:rsidR="00C55985">
        <w:rPr>
          <w:rFonts w:ascii="Times New Roman" w:hAnsi="Times New Roman"/>
          <w:bCs/>
          <w:sz w:val="24"/>
          <w:szCs w:val="24"/>
          <w:lang w:bidi="bg-BG"/>
        </w:rPr>
        <w:t xml:space="preserve"> и подобрения. </w:t>
      </w:r>
      <w:r w:rsidR="00C55985" w:rsidRPr="0074724D">
        <w:rPr>
          <w:rFonts w:ascii="Times New Roman" w:hAnsi="Times New Roman"/>
          <w:bCs/>
          <w:sz w:val="24"/>
          <w:szCs w:val="24"/>
          <w:lang w:bidi="bg-BG"/>
        </w:rPr>
        <w:t>Съчетаването на облачни технологии, изкуствен интелект (AI), машинно обучение (ML), Интернет на нещата (IoT) и блокчейн прави ERP системите по-мощни, по-гъвкави и лесно мащабируеми.</w:t>
      </w:r>
    </w:p>
    <w:p w14:paraId="2F480756" w14:textId="77777777" w:rsidR="00C55985" w:rsidRDefault="00C55985" w:rsidP="009D3411">
      <w:pPr>
        <w:spacing w:before="0" w:after="0"/>
        <w:ind w:left="567" w:right="567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BB686E8" w14:textId="3A87598D" w:rsidR="00E07C4C" w:rsidRPr="00FC7203" w:rsidRDefault="00E07C4C" w:rsidP="009D3411">
      <w:pPr>
        <w:spacing w:before="0" w:after="0"/>
        <w:ind w:left="567" w:right="567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 Проектът цели също така да представи практическо приложение на тези технологии и да оцени техните предимства.</w:t>
      </w:r>
      <w:r w:rsidR="00C55985">
        <w:rPr>
          <w:rFonts w:ascii="Times New Roman" w:hAnsi="Times New Roman"/>
          <w:bCs/>
          <w:sz w:val="24"/>
          <w:szCs w:val="24"/>
          <w:lang w:bidi="bg-BG"/>
        </w:rPr>
        <w:t xml:space="preserve"> В практическата част е разработен Инвентарен модул който подпомага следенето на стоковите наличности на предприятието. Също така модула подпомага предприятието в правилното управление на наличностите като предоставя различни видове справки в табличен и графичен вид. Системата е уеб базирана и може да бъде достъпена отдалечено. За целите на проекта, ситемата е качена на клауд сървър и може да бъде разгледана. Също така е предвидена и възможност за локално стартиране на системата след инсталиране на необходимите </w:t>
      </w:r>
      <w:r w:rsidR="00B341EF">
        <w:rPr>
          <w:rFonts w:ascii="Times New Roman" w:hAnsi="Times New Roman"/>
          <w:bCs/>
          <w:sz w:val="24"/>
          <w:szCs w:val="24"/>
          <w:lang w:bidi="bg-BG"/>
        </w:rPr>
        <w:t>софтуерни продукти</w:t>
      </w:r>
      <w:r w:rsidR="00C55985">
        <w:rPr>
          <w:rFonts w:ascii="Times New Roman" w:hAnsi="Times New Roman"/>
          <w:bCs/>
          <w:sz w:val="24"/>
          <w:szCs w:val="24"/>
          <w:lang w:bidi="bg-BG"/>
        </w:rPr>
        <w:t xml:space="preserve"> 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“</w:t>
      </w:r>
    </w:p>
    <w:p w14:paraId="56C10264" w14:textId="1E105AFB" w:rsidR="001B58A0" w:rsidRPr="009D3411" w:rsidRDefault="001B58A0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55B1605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9FC1E9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70AD6F0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3D872B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36245D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B8E8A09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A98BE64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2B35AE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12C64EA" w14:textId="07A9E0F5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Въведение в ERP системите</w:t>
      </w:r>
    </w:p>
    <w:p w14:paraId="0308E79B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117C4DF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Системите за планиране на ресурсите на предприятието (ERP - Enterprise Resource Planning) представляват софтуерни приложения, които обединяват и автоматизират основните бизнес процеси в организацията, като счетоводство, производство, управление на човешки ресурси, снабдяване и логистика. </w:t>
      </w:r>
    </w:p>
    <w:p w14:paraId="3F281EB4" w14:textId="24872EB6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създадени с цел да улеснят интеграцията на данни и да предоставят единен източник на информация в реално време.</w:t>
      </w:r>
    </w:p>
    <w:p w14:paraId="78586D95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12EB3F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Основната идея зад ERP системите е концепцията за единна платформа, която:</w:t>
      </w:r>
    </w:p>
    <w:p w14:paraId="39D7BD5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7BBA728" w14:textId="77777777" w:rsidR="00FC7203" w:rsidRPr="00FC7203" w:rsidRDefault="00FC7203" w:rsidP="009D3411">
      <w:pPr>
        <w:numPr>
          <w:ilvl w:val="0"/>
          <w:numId w:val="20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 нуждата от множество несъвместими приложения.</w:t>
      </w:r>
    </w:p>
    <w:p w14:paraId="750896DA" w14:textId="77777777" w:rsidR="00FC7203" w:rsidRPr="00FC7203" w:rsidRDefault="00FC7203" w:rsidP="009D3411">
      <w:pPr>
        <w:numPr>
          <w:ilvl w:val="0"/>
          <w:numId w:val="20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Позволява обмен на информация между отделните отдели.</w:t>
      </w:r>
    </w:p>
    <w:p w14:paraId="65900F2C" w14:textId="77777777" w:rsidR="00FC7203" w:rsidRPr="00FC7203" w:rsidRDefault="00FC7203" w:rsidP="009D3411">
      <w:pPr>
        <w:numPr>
          <w:ilvl w:val="0"/>
          <w:numId w:val="20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Съдейства за по-добро управление на бизнес процесите.</w:t>
      </w:r>
    </w:p>
    <w:p w14:paraId="62A2ED10" w14:textId="77777777" w:rsidR="00FC7203" w:rsidRPr="00FC7203" w:rsidRDefault="00FC7203" w:rsidP="009D3411">
      <w:pPr>
        <w:spacing w:before="0" w:after="0" w:line="264" w:lineRule="auto"/>
        <w:ind w:left="14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Историческо развитие на ERP системите:</w:t>
      </w:r>
    </w:p>
    <w:p w14:paraId="1F6D761A" w14:textId="77777777" w:rsidR="00FC7203" w:rsidRPr="00FC7203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1960-1970 г.: Поява на софтуерни решения за управление на запасите.</w:t>
      </w:r>
    </w:p>
    <w:p w14:paraId="45587D84" w14:textId="77777777" w:rsidR="00FC7203" w:rsidRPr="00FC7203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1980 г.: Развитие на MRP (Material Requirements Planning) системите.</w:t>
      </w:r>
    </w:p>
    <w:p w14:paraId="6ED40206" w14:textId="77777777" w:rsidR="00FC7203" w:rsidRPr="00FC7203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1990 г.: Въвеждане на термина ERP и интеграция на повече бизнес процеси.</w:t>
      </w:r>
    </w:p>
    <w:p w14:paraId="565E8E8C" w14:textId="77777777" w:rsidR="00FC7203" w:rsidRPr="009D3411" w:rsidRDefault="00FC7203" w:rsidP="009D3411">
      <w:pPr>
        <w:numPr>
          <w:ilvl w:val="0"/>
          <w:numId w:val="21"/>
        </w:numPr>
        <w:tabs>
          <w:tab w:val="clear" w:pos="720"/>
          <w:tab w:val="num" w:pos="1440"/>
        </w:tabs>
        <w:spacing w:before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Съвременност: Еволюция към уеб базирани, облачни и мобилни платформи.</w:t>
      </w:r>
    </w:p>
    <w:p w14:paraId="286B510B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48F8022" w14:textId="7370D3E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03341B7" w14:textId="6338C69C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Ролята на съвременните технологии в ERP</w:t>
      </w:r>
    </w:p>
    <w:p w14:paraId="047DA53D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96CC72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Технологиите са съществен двигател за трансформацията на ERP системите. Развитието на IT индустрията позволи ERP решенията да станат по-достъпни, по-гъвкави и по-функционални.</w:t>
      </w:r>
    </w:p>
    <w:p w14:paraId="42473980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D20C31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2.1. Облачни технологии</w:t>
      </w:r>
    </w:p>
    <w:p w14:paraId="6CE90B5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Облачните ERP системи са доминираща тенденция в момента. Те предлагат:</w:t>
      </w:r>
    </w:p>
    <w:p w14:paraId="766CB932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365F009" w14:textId="77777777" w:rsidR="00FC7203" w:rsidRPr="00FC7203" w:rsidRDefault="00FC7203" w:rsidP="009D3411">
      <w:pPr>
        <w:numPr>
          <w:ilvl w:val="0"/>
          <w:numId w:val="2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Гъвкавост: Достъп до данни от всяка точка чрез интернет.</w:t>
      </w:r>
    </w:p>
    <w:p w14:paraId="38B66FD9" w14:textId="77777777" w:rsidR="00FC7203" w:rsidRPr="00FC7203" w:rsidRDefault="00FC7203" w:rsidP="009D3411">
      <w:pPr>
        <w:numPr>
          <w:ilvl w:val="0"/>
          <w:numId w:val="2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Скалируемост: Възможност за адаптация към нуждите на бизнеса.</w:t>
      </w:r>
    </w:p>
    <w:p w14:paraId="49EDA4DC" w14:textId="77777777" w:rsidR="00FC7203" w:rsidRPr="00FC7203" w:rsidRDefault="00FC7203" w:rsidP="009D3411">
      <w:pPr>
        <w:numPr>
          <w:ilvl w:val="0"/>
          <w:numId w:val="2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Намалени разходи: Без необходимост от закупуване и поддръжка на хардуер.</w:t>
      </w:r>
    </w:p>
    <w:p w14:paraId="3CDA5B45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i/>
          <w:i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i/>
          <w:iCs/>
          <w:sz w:val="24"/>
          <w:szCs w:val="24"/>
          <w:lang w:bidi="bg-BG"/>
        </w:rPr>
        <w:t>Примери за облачни ERP решения:</w:t>
      </w:r>
    </w:p>
    <w:p w14:paraId="1FEC4D9F" w14:textId="77777777" w:rsidR="00FC7203" w:rsidRPr="00FC7203" w:rsidRDefault="00FC7203" w:rsidP="009D3411">
      <w:pPr>
        <w:numPr>
          <w:ilvl w:val="0"/>
          <w:numId w:val="2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S/4HANA Cloud.</w:t>
      </w:r>
    </w:p>
    <w:p w14:paraId="476A8149" w14:textId="77777777" w:rsidR="00FC7203" w:rsidRPr="00FC7203" w:rsidRDefault="00FC7203" w:rsidP="009D3411">
      <w:pPr>
        <w:numPr>
          <w:ilvl w:val="0"/>
          <w:numId w:val="2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ERP Cloud.</w:t>
      </w:r>
    </w:p>
    <w:p w14:paraId="5BEEB405" w14:textId="77777777" w:rsidR="00FC7203" w:rsidRPr="009D3411" w:rsidRDefault="00FC7203" w:rsidP="009D3411">
      <w:pPr>
        <w:numPr>
          <w:ilvl w:val="0"/>
          <w:numId w:val="23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365.</w:t>
      </w:r>
    </w:p>
    <w:p w14:paraId="1FD2B705" w14:textId="77777777" w:rsidR="009D3411" w:rsidRDefault="009D3411" w:rsidP="009D3411">
      <w:pPr>
        <w:spacing w:before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7EF3E83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F7D103C" w14:textId="6BEA4D69" w:rsidR="00FC7203" w:rsidRPr="009D3411" w:rsidRDefault="00FC7203" w:rsidP="009D3411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9D3411">
        <w:rPr>
          <w:rFonts w:ascii="Times New Roman" w:hAnsi="Times New Roman"/>
          <w:b/>
          <w:sz w:val="24"/>
          <w:szCs w:val="24"/>
          <w:lang w:bidi="bg-BG"/>
        </w:rPr>
        <w:t>Изкуствен интелект и машинно обучение</w:t>
      </w:r>
    </w:p>
    <w:p w14:paraId="60886728" w14:textId="77777777" w:rsidR="009D3411" w:rsidRPr="009D3411" w:rsidRDefault="009D3411" w:rsidP="009D3411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BE4C7A2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и ML предлагат нови възможности за автоматизация, анализ и прогнозиране. ERP системите, интегрирани с AI, могат:</w:t>
      </w:r>
    </w:p>
    <w:p w14:paraId="02CB52D2" w14:textId="77777777" w:rsidR="00FC7203" w:rsidRPr="00FC7203" w:rsidRDefault="00FC7203" w:rsidP="009D3411">
      <w:pPr>
        <w:numPr>
          <w:ilvl w:val="0"/>
          <w:numId w:val="2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автоматизират рутинни задачи като обработка на фактури.</w:t>
      </w:r>
    </w:p>
    <w:p w14:paraId="4D34E1E9" w14:textId="77777777" w:rsidR="00FC7203" w:rsidRPr="00FC7203" w:rsidRDefault="00FC7203" w:rsidP="009D3411">
      <w:pPr>
        <w:numPr>
          <w:ilvl w:val="0"/>
          <w:numId w:val="2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предсказват търсенето на продукти.</w:t>
      </w:r>
    </w:p>
    <w:p w14:paraId="00CB7427" w14:textId="77777777" w:rsidR="00FC7203" w:rsidRPr="009D3411" w:rsidRDefault="00FC7203" w:rsidP="009D3411">
      <w:pPr>
        <w:numPr>
          <w:ilvl w:val="0"/>
          <w:numId w:val="2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предлагат персонализирани решения.</w:t>
      </w:r>
    </w:p>
    <w:p w14:paraId="4F1F0E46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833B1BF" w14:textId="47B21E06" w:rsidR="00FC7203" w:rsidRPr="009D3411" w:rsidRDefault="00FC7203" w:rsidP="009D3411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9D3411">
        <w:rPr>
          <w:rFonts w:ascii="Times New Roman" w:hAnsi="Times New Roman"/>
          <w:b/>
          <w:sz w:val="24"/>
          <w:szCs w:val="24"/>
          <w:lang w:bidi="bg-BG"/>
        </w:rPr>
        <w:t>Интернет на нещата (IoT)</w:t>
      </w:r>
    </w:p>
    <w:p w14:paraId="6A5E88C7" w14:textId="77777777" w:rsidR="009D3411" w:rsidRPr="009D3411" w:rsidRDefault="009D3411" w:rsidP="009D3411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2369AF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устройствата значително подобряват функционалността на ERP системите, особено в индустрии като производство и логистика. IoT позволява събиране на данни в реално време и подобрява видимостта на процесите.</w:t>
      </w:r>
    </w:p>
    <w:p w14:paraId="53E4E6DD" w14:textId="521EA03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7993A7" w14:textId="6227DF9A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Сравнение на традиционни и съвременни ERP системи</w:t>
      </w:r>
    </w:p>
    <w:p w14:paraId="10BA9D0E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462223E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Сравнението между традиционните и модерните ERP системи може да се разгледа чрез следните аспекти:</w:t>
      </w:r>
    </w:p>
    <w:p w14:paraId="72AFB444" w14:textId="77777777" w:rsidR="009D3411" w:rsidRPr="00FC7203" w:rsidRDefault="009D3411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6C8B554" w14:textId="77777777" w:rsidR="00FC7203" w:rsidRPr="00FC7203" w:rsidRDefault="00FC7203" w:rsidP="009D3411">
      <w:pPr>
        <w:numPr>
          <w:ilvl w:val="0"/>
          <w:numId w:val="2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Архитектура: Локално инсталирани ERP системи спрямо облачни платформи.</w:t>
      </w:r>
    </w:p>
    <w:p w14:paraId="7CE131E0" w14:textId="77777777" w:rsidR="00FC7203" w:rsidRPr="00FC7203" w:rsidRDefault="00FC7203" w:rsidP="009D3411">
      <w:pPr>
        <w:numPr>
          <w:ilvl w:val="0"/>
          <w:numId w:val="2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Поддръжка: Локалните решения изискват значителни ресурси за поддръжка, докато облачните са управлявани от доставчика.</w:t>
      </w:r>
    </w:p>
    <w:p w14:paraId="664360D3" w14:textId="77777777" w:rsidR="00FC7203" w:rsidRPr="00FC7203" w:rsidRDefault="00FC7203" w:rsidP="009D3411">
      <w:pPr>
        <w:numPr>
          <w:ilvl w:val="0"/>
          <w:numId w:val="2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Достъпност: Уеб базираните ERP системи предоставят достъп в реално време през браузър или мобилно приложение.</w:t>
      </w:r>
    </w:p>
    <w:p w14:paraId="41E661A2" w14:textId="77777777" w:rsidR="00FC7203" w:rsidRPr="009D3411" w:rsidRDefault="00FC7203" w:rsidP="009D3411">
      <w:pPr>
        <w:numPr>
          <w:ilvl w:val="0"/>
          <w:numId w:val="25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Сигурност: Облачните решения включват усъвършенствани механизми за защита на данните.</w:t>
      </w:r>
    </w:p>
    <w:p w14:paraId="6F898895" w14:textId="77777777" w:rsidR="009D3411" w:rsidRPr="00FC7203" w:rsidRDefault="009D3411" w:rsidP="009D3411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E3C5BAB" w14:textId="0A49B644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C958477" w14:textId="1637CC64" w:rsidR="00FC7203" w:rsidRPr="009D3411" w:rsidRDefault="00FC7203" w:rsidP="009D3411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9D3411">
        <w:rPr>
          <w:rFonts w:ascii="Times New Roman" w:hAnsi="Times New Roman"/>
          <w:b/>
          <w:sz w:val="28"/>
          <w:szCs w:val="28"/>
          <w:lang w:bidi="bg-BG"/>
        </w:rPr>
        <w:t>Предимства и предизвикателства на ERP системите</w:t>
      </w:r>
    </w:p>
    <w:p w14:paraId="359E5536" w14:textId="77777777" w:rsidR="009D3411" w:rsidRPr="009D3411" w:rsidRDefault="009D3411" w:rsidP="009D3411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F079ECC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предоставят множество ползи, като:</w:t>
      </w:r>
    </w:p>
    <w:p w14:paraId="6263E295" w14:textId="77777777" w:rsidR="00FC7203" w:rsidRPr="00FC7203" w:rsidRDefault="00FC7203" w:rsidP="009D3411">
      <w:pPr>
        <w:numPr>
          <w:ilvl w:val="0"/>
          <w:numId w:val="2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Повишаване на продуктивността.</w:t>
      </w:r>
    </w:p>
    <w:p w14:paraId="2CF84C51" w14:textId="77777777" w:rsidR="00FC7203" w:rsidRPr="00FC7203" w:rsidRDefault="00FC7203" w:rsidP="009D3411">
      <w:pPr>
        <w:numPr>
          <w:ilvl w:val="0"/>
          <w:numId w:val="2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Намаляване на разходите.</w:t>
      </w:r>
    </w:p>
    <w:p w14:paraId="4C947F44" w14:textId="77777777" w:rsidR="00FC7203" w:rsidRPr="00FC7203" w:rsidRDefault="00FC7203" w:rsidP="009D3411">
      <w:pPr>
        <w:numPr>
          <w:ilvl w:val="0"/>
          <w:numId w:val="2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По-добра координация между отделите.</w:t>
      </w:r>
    </w:p>
    <w:p w14:paraId="77E3243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Съществуват и предизвикателства:</w:t>
      </w:r>
    </w:p>
    <w:p w14:paraId="5FF28F34" w14:textId="77777777" w:rsidR="00FC7203" w:rsidRPr="00FC7203" w:rsidRDefault="00FC7203" w:rsidP="009D3411">
      <w:pPr>
        <w:numPr>
          <w:ilvl w:val="0"/>
          <w:numId w:val="2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Висока първоначална инвестиция.</w:t>
      </w:r>
    </w:p>
    <w:p w14:paraId="776CA3B7" w14:textId="77777777" w:rsidR="00FC7203" w:rsidRPr="00FC7203" w:rsidRDefault="00FC7203" w:rsidP="009D3411">
      <w:pPr>
        <w:numPr>
          <w:ilvl w:val="0"/>
          <w:numId w:val="2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Сложност при внедряване.</w:t>
      </w:r>
    </w:p>
    <w:p w14:paraId="1DD19DEA" w14:textId="77777777" w:rsidR="00FC7203" w:rsidRPr="005F6347" w:rsidRDefault="00FC7203" w:rsidP="009D3411">
      <w:pPr>
        <w:numPr>
          <w:ilvl w:val="0"/>
          <w:numId w:val="27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Нужда от обучение на персонала.</w:t>
      </w:r>
    </w:p>
    <w:p w14:paraId="28B97FF3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DE0C34E" w14:textId="53F2570E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Основни компоненти на ERP системите</w:t>
      </w:r>
    </w:p>
    <w:p w14:paraId="4A34501D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52B146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се състоят от множество модули, които обединяват различни аспекти на бизнеса. Основните компоненти включват:</w:t>
      </w:r>
    </w:p>
    <w:p w14:paraId="7C8DF11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5E1DB72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финанси:</w:t>
      </w:r>
    </w:p>
    <w:p w14:paraId="74AC9374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счетоводните процеси.</w:t>
      </w:r>
    </w:p>
    <w:p w14:paraId="1BA1D0D7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Финансово планиране и анализ.</w:t>
      </w:r>
    </w:p>
    <w:p w14:paraId="29D579C9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Генериране на финансови отчети в реално време.</w:t>
      </w:r>
    </w:p>
    <w:p w14:paraId="7DADD7E7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човешки ресурси (HR):</w:t>
      </w:r>
    </w:p>
    <w:p w14:paraId="1140A87D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Следене на работното време и заплатите.</w:t>
      </w:r>
    </w:p>
    <w:p w14:paraId="788C88B7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процесите по набиране на персонал.</w:t>
      </w:r>
    </w:p>
    <w:p w14:paraId="4265D55B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Обучение и развитие на служителите.</w:t>
      </w:r>
    </w:p>
    <w:p w14:paraId="57B6EE15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веригата за доставки (SCM):</w:t>
      </w:r>
    </w:p>
    <w:p w14:paraId="1FD8764B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Оптимизиране на процесите по доставка.</w:t>
      </w:r>
    </w:p>
    <w:p w14:paraId="4E3EECD8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инвентара.</w:t>
      </w:r>
    </w:p>
    <w:p w14:paraId="5F10ECE3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Прогнозиране на търсенето и планиране на запасите.</w:t>
      </w:r>
    </w:p>
    <w:p w14:paraId="275CB92D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Производство:</w:t>
      </w:r>
    </w:p>
    <w:p w14:paraId="2B38BEBA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на производствени процеси.</w:t>
      </w:r>
    </w:p>
    <w:p w14:paraId="3AF9B512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Проследяване на качеството.</w:t>
      </w:r>
    </w:p>
    <w:p w14:paraId="18A442AB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 на разходите.</w:t>
      </w:r>
    </w:p>
    <w:p w14:paraId="709E4667" w14:textId="77777777" w:rsidR="00FC7203" w:rsidRPr="00FC7203" w:rsidRDefault="00FC7203" w:rsidP="009D3411">
      <w:pPr>
        <w:numPr>
          <w:ilvl w:val="0"/>
          <w:numId w:val="2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взаимоотношенията с клиенти (CRM):</w:t>
      </w:r>
    </w:p>
    <w:p w14:paraId="02FFC4AC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данните за клиентите.</w:t>
      </w:r>
    </w:p>
    <w:p w14:paraId="2928B9A7" w14:textId="77777777" w:rsidR="00FC7203" w:rsidRPr="00FC7203" w:rsidRDefault="00FC7203" w:rsidP="009D3411">
      <w:pPr>
        <w:numPr>
          <w:ilvl w:val="1"/>
          <w:numId w:val="2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поведението на клиентите.</w:t>
      </w:r>
    </w:p>
    <w:p w14:paraId="1A66F3DF" w14:textId="77777777" w:rsidR="00FC7203" w:rsidRPr="005F6347" w:rsidRDefault="00FC7203" w:rsidP="009D3411">
      <w:pPr>
        <w:numPr>
          <w:ilvl w:val="1"/>
          <w:numId w:val="28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продажбите и обслужването.</w:t>
      </w:r>
    </w:p>
    <w:p w14:paraId="759E585E" w14:textId="77777777" w:rsidR="005F6347" w:rsidRPr="00FC7203" w:rsidRDefault="005F6347" w:rsidP="005F6347">
      <w:pPr>
        <w:spacing w:before="0" w:after="0" w:line="264" w:lineRule="auto"/>
        <w:ind w:left="25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A65EF7" w14:textId="56B0F95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E961C50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5B962955" w14:textId="0C671AA4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Нови подходи и технологични интеграции</w:t>
      </w:r>
    </w:p>
    <w:p w14:paraId="11C34CD4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2ABC889B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развитието на технологиите ERP системите се адаптират и обогатяват с нови функции и възможности. Някои от основните съвременни подходи включват:</w:t>
      </w:r>
    </w:p>
    <w:p w14:paraId="390FFA0C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DD17D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6.1. Big Data и аналитика</w:t>
      </w:r>
    </w:p>
    <w:p w14:paraId="75D0386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08BFAD8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Big Data позволява на предприятията да анализират огромни обеми от данни и да вземат стратегически решения на база точни прогнози. ERP системите, интегрирани с аналитични платформи, могат:</w:t>
      </w:r>
    </w:p>
    <w:p w14:paraId="7421077D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C714912" w14:textId="77777777" w:rsidR="00FC7203" w:rsidRPr="00FC7203" w:rsidRDefault="00FC7203" w:rsidP="009D3411">
      <w:pPr>
        <w:numPr>
          <w:ilvl w:val="0"/>
          <w:numId w:val="2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анализират потребителското поведение.</w:t>
      </w:r>
    </w:p>
    <w:p w14:paraId="610D0B62" w14:textId="77777777" w:rsidR="00FC7203" w:rsidRPr="00FC7203" w:rsidRDefault="00FC7203" w:rsidP="009D3411">
      <w:pPr>
        <w:numPr>
          <w:ilvl w:val="0"/>
          <w:numId w:val="2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идентифицират модели и тенденции.</w:t>
      </w:r>
    </w:p>
    <w:p w14:paraId="4C7A9241" w14:textId="77777777" w:rsidR="00FC7203" w:rsidRPr="005F6347" w:rsidRDefault="00FC7203" w:rsidP="009D3411">
      <w:pPr>
        <w:numPr>
          <w:ilvl w:val="0"/>
          <w:numId w:val="2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предлагат решения, базирани на реални данни.</w:t>
      </w:r>
    </w:p>
    <w:p w14:paraId="7105EF21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1549B7C9" w14:textId="78DBB4B0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Автоматизация на процесите</w:t>
      </w:r>
    </w:p>
    <w:p w14:paraId="08D1EF73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481C4A4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помощта на роботи и автоматизация ERP системите могат да автоматизират рутинни задачи, което:</w:t>
      </w:r>
    </w:p>
    <w:p w14:paraId="4A0E8925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05A3860" w14:textId="77777777" w:rsidR="00FC7203" w:rsidRPr="00FC7203" w:rsidRDefault="00FC7203" w:rsidP="009D3411">
      <w:pPr>
        <w:numPr>
          <w:ilvl w:val="0"/>
          <w:numId w:val="3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 човешките грешки.</w:t>
      </w:r>
    </w:p>
    <w:p w14:paraId="20315F4B" w14:textId="77777777" w:rsidR="00FC7203" w:rsidRPr="00FC7203" w:rsidRDefault="00FC7203" w:rsidP="009D3411">
      <w:pPr>
        <w:numPr>
          <w:ilvl w:val="0"/>
          <w:numId w:val="3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 ефективността.</w:t>
      </w:r>
    </w:p>
    <w:p w14:paraId="21217E5E" w14:textId="77777777" w:rsidR="00FC7203" w:rsidRPr="005F6347" w:rsidRDefault="00FC7203" w:rsidP="009D3411">
      <w:pPr>
        <w:numPr>
          <w:ilvl w:val="0"/>
          <w:numId w:val="3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Спестява време и ресурси.</w:t>
      </w:r>
    </w:p>
    <w:p w14:paraId="41FFAD17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CF98DE7" w14:textId="7A0685EF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Киберсигурност</w:t>
      </w:r>
    </w:p>
    <w:p w14:paraId="00D15716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CC5A1C6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повишеното използване на облачни решения, сигурността на данните става основен приоритет. Съвременните ERP системи предлагат:</w:t>
      </w:r>
    </w:p>
    <w:p w14:paraId="78799C47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4DBEE04" w14:textId="77777777" w:rsidR="00FC7203" w:rsidRPr="00FC7203" w:rsidRDefault="00FC7203" w:rsidP="009D3411">
      <w:pPr>
        <w:numPr>
          <w:ilvl w:val="0"/>
          <w:numId w:val="3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Криптиране на данни.</w:t>
      </w:r>
    </w:p>
    <w:p w14:paraId="7446D50F" w14:textId="77777777" w:rsidR="00FC7203" w:rsidRPr="00FC7203" w:rsidRDefault="00FC7203" w:rsidP="009D3411">
      <w:pPr>
        <w:numPr>
          <w:ilvl w:val="0"/>
          <w:numId w:val="3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Автентификация на потребителите.</w:t>
      </w:r>
    </w:p>
    <w:p w14:paraId="5C6896D6" w14:textId="77777777" w:rsidR="00FC7203" w:rsidRPr="005F6347" w:rsidRDefault="00FC7203" w:rsidP="009D3411">
      <w:pPr>
        <w:numPr>
          <w:ilvl w:val="0"/>
          <w:numId w:val="3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 и предотвратяване на заплахи.</w:t>
      </w:r>
    </w:p>
    <w:p w14:paraId="08A7F278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6F6948" w14:textId="51953A50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Мобилни ERP приложения</w:t>
      </w:r>
    </w:p>
    <w:p w14:paraId="5D599AD1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5426CB5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Мобилните технологии позволяват на служителите да имат достъп до ERP системата от всяка точка. Това улеснява:</w:t>
      </w:r>
    </w:p>
    <w:p w14:paraId="1EF716C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F52CC4C" w14:textId="77777777" w:rsidR="00FC7203" w:rsidRPr="00FC7203" w:rsidRDefault="00FC7203" w:rsidP="009D3411">
      <w:pPr>
        <w:numPr>
          <w:ilvl w:val="0"/>
          <w:numId w:val="3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Управлението на процеси в движение.</w:t>
      </w:r>
    </w:p>
    <w:p w14:paraId="567472B3" w14:textId="77777777" w:rsidR="00FC7203" w:rsidRPr="00FC7203" w:rsidRDefault="00FC7203" w:rsidP="009D3411">
      <w:pPr>
        <w:numPr>
          <w:ilvl w:val="0"/>
          <w:numId w:val="3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Вземането на бързи решения.</w:t>
      </w:r>
    </w:p>
    <w:p w14:paraId="4C6116DE" w14:textId="77777777" w:rsidR="00FC7203" w:rsidRPr="00FC7203" w:rsidRDefault="00FC7203" w:rsidP="009D3411">
      <w:pPr>
        <w:numPr>
          <w:ilvl w:val="0"/>
          <w:numId w:val="3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Подобряването на комуникацията между екипите.</w:t>
      </w:r>
    </w:p>
    <w:p w14:paraId="43B71452" w14:textId="45E2F1D1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3E79B0A" w14:textId="77777777" w:rsidR="005F6347" w:rsidRDefault="005F6347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0EA7D21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193672D" w14:textId="1EC495D1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lastRenderedPageBreak/>
        <w:t>Тенденции в развитието на ERP системите</w:t>
      </w:r>
    </w:p>
    <w:p w14:paraId="3E38A952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6EEA1DE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постоянно се развиват, за да отговорят на нуждите на съвременния бизнес. Някои от основните тенденции включват:</w:t>
      </w:r>
    </w:p>
    <w:p w14:paraId="1F3F10D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68B4BF1" w14:textId="77777777" w:rsidR="00FC7203" w:rsidRPr="00FC7203" w:rsidRDefault="00FC7203" w:rsidP="009D3411">
      <w:pPr>
        <w:numPr>
          <w:ilvl w:val="0"/>
          <w:numId w:val="3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Персонализация: Системите стават по-гъвкави, за да отговарят на специфичните нужди на всяко предприятие.</w:t>
      </w:r>
    </w:p>
    <w:p w14:paraId="48ED289A" w14:textId="77777777" w:rsidR="00FC7203" w:rsidRPr="00FC7203" w:rsidRDefault="00FC7203" w:rsidP="009D3411">
      <w:pPr>
        <w:numPr>
          <w:ilvl w:val="0"/>
          <w:numId w:val="3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 с AI: Умни алгоритми за автоматизация и оптимизация на процесите.</w:t>
      </w:r>
    </w:p>
    <w:p w14:paraId="4D3B83CC" w14:textId="77777777" w:rsidR="00FC7203" w:rsidRPr="00FC7203" w:rsidRDefault="00FC7203" w:rsidP="009D3411">
      <w:pPr>
        <w:numPr>
          <w:ilvl w:val="0"/>
          <w:numId w:val="3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Безхардуерни решения: Облачните платформи премахват необходимостта от закупуване на скъп хардуер.</w:t>
      </w:r>
    </w:p>
    <w:p w14:paraId="7F3BF981" w14:textId="77777777" w:rsidR="00FC7203" w:rsidRPr="005F6347" w:rsidRDefault="00FC7203" w:rsidP="009D3411">
      <w:pPr>
        <w:numPr>
          <w:ilvl w:val="0"/>
          <w:numId w:val="33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Екологична насоченост: ERP системите подпомагат устойчивото развитие чрез оптимизация на ресурсите.</w:t>
      </w:r>
    </w:p>
    <w:p w14:paraId="2E7C34B4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E10A4DD" w14:textId="50450AB3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Приложение на облачните технологии в ERP системите</w:t>
      </w:r>
    </w:p>
    <w:p w14:paraId="64C7639A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7F3D9252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Облачните технологии значително промениха начина, по който предприятията използват ERP системи. Традиционните локални решения често са скъпи, сложни за поддръжка и ограничени в обхвата на функционалност. </w:t>
      </w:r>
    </w:p>
    <w:p w14:paraId="5F919B55" w14:textId="73758A0A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Облачните ERP платформи, от друга страна, предоставят:</w:t>
      </w:r>
    </w:p>
    <w:p w14:paraId="3FF34A48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000FF3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8.1. Достъпност</w:t>
      </w:r>
    </w:p>
    <w:p w14:paraId="120DFD0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714AE98B" w14:textId="77777777" w:rsidR="00FC7203" w:rsidRPr="00FC7203" w:rsidRDefault="00FC7203" w:rsidP="009D3411">
      <w:pPr>
        <w:numPr>
          <w:ilvl w:val="0"/>
          <w:numId w:val="3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Достъп до системата от всяка точка на света чрез интернет.</w:t>
      </w:r>
    </w:p>
    <w:p w14:paraId="61EE6551" w14:textId="77777777" w:rsidR="00FC7203" w:rsidRPr="005F6347" w:rsidRDefault="00FC7203" w:rsidP="009D3411">
      <w:pPr>
        <w:numPr>
          <w:ilvl w:val="0"/>
          <w:numId w:val="3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Гъвкавост, която позволява работа в движение чрез мобилни устройства.</w:t>
      </w:r>
    </w:p>
    <w:p w14:paraId="6EDB3BE6" w14:textId="77777777" w:rsidR="005F6347" w:rsidRPr="00FC7203" w:rsidRDefault="005F6347" w:rsidP="005F6347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1B1BCF4" w14:textId="68B1EEBB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Намалени разходи</w:t>
      </w:r>
    </w:p>
    <w:p w14:paraId="7101AF60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AAA9F06" w14:textId="77777777" w:rsidR="00FC7203" w:rsidRPr="00FC7203" w:rsidRDefault="00FC7203" w:rsidP="009D3411">
      <w:pPr>
        <w:numPr>
          <w:ilvl w:val="0"/>
          <w:numId w:val="3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Моделът „софтуер като услуга“ (SaaS) елиминира нуждата от закупуване и поддържане на скъп хардуер.</w:t>
      </w:r>
    </w:p>
    <w:p w14:paraId="2EA3A6D6" w14:textId="77777777" w:rsidR="00FC7203" w:rsidRPr="005F6347" w:rsidRDefault="00FC7203" w:rsidP="009D3411">
      <w:pPr>
        <w:numPr>
          <w:ilvl w:val="0"/>
          <w:numId w:val="3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По-ниски разходи за инсталация и внедряване.</w:t>
      </w:r>
    </w:p>
    <w:p w14:paraId="66B2D174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7442AAB" w14:textId="10C6F82D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Сигурност и актуализации</w:t>
      </w:r>
    </w:p>
    <w:p w14:paraId="7B1FDF50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D25D489" w14:textId="77777777" w:rsidR="00FC7203" w:rsidRPr="00FC7203" w:rsidRDefault="00FC7203" w:rsidP="005F6347">
      <w:pPr>
        <w:numPr>
          <w:ilvl w:val="0"/>
          <w:numId w:val="36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Доставчиците на облачни ERP системи често включват автоматични актуализации и защита на данните.</w:t>
      </w:r>
    </w:p>
    <w:p w14:paraId="5F57739E" w14:textId="77777777" w:rsidR="00FC7203" w:rsidRPr="00FC7203" w:rsidRDefault="00FC7203" w:rsidP="005F6347">
      <w:pPr>
        <w:numPr>
          <w:ilvl w:val="0"/>
          <w:numId w:val="36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Силно криптиране и защита срещу кибератаки.</w:t>
      </w:r>
    </w:p>
    <w:p w14:paraId="38FB6B4F" w14:textId="77777777" w:rsidR="00FC7203" w:rsidRPr="00FC7203" w:rsidRDefault="00FC7203" w:rsidP="005F6347">
      <w:pPr>
        <w:spacing w:before="0" w:after="0" w:line="264" w:lineRule="auto"/>
        <w:ind w:left="14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 за водещи облачни ERP решения включват:</w:t>
      </w:r>
    </w:p>
    <w:p w14:paraId="205099A8" w14:textId="77777777" w:rsidR="00FC7203" w:rsidRPr="00FC7203" w:rsidRDefault="00FC7203" w:rsidP="005F6347">
      <w:pPr>
        <w:numPr>
          <w:ilvl w:val="0"/>
          <w:numId w:val="3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SAP S/4HANA Cloud</w:t>
      </w:r>
    </w:p>
    <w:p w14:paraId="4F238158" w14:textId="77777777" w:rsidR="00FC7203" w:rsidRPr="00FC7203" w:rsidRDefault="00FC7203" w:rsidP="005F6347">
      <w:pPr>
        <w:numPr>
          <w:ilvl w:val="0"/>
          <w:numId w:val="3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NetSuite</w:t>
      </w:r>
    </w:p>
    <w:p w14:paraId="2025F978" w14:textId="77777777" w:rsidR="00FC7203" w:rsidRPr="00FC7203" w:rsidRDefault="00FC7203" w:rsidP="005F6347">
      <w:pPr>
        <w:numPr>
          <w:ilvl w:val="0"/>
          <w:numId w:val="37"/>
        </w:numPr>
        <w:tabs>
          <w:tab w:val="clear" w:pos="720"/>
          <w:tab w:val="num" w:pos="1440"/>
        </w:tabs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</w:t>
      </w:r>
    </w:p>
    <w:p w14:paraId="6BE024AB" w14:textId="345168D5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612D5E59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0EB972E" w14:textId="2B4BB0DF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Роля на изкуствения интелект (AI) в ERP системите</w:t>
      </w:r>
    </w:p>
    <w:p w14:paraId="67C5D365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3913784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изкуствен интелект (AI) в ERP системите предоставя напреднали възможности за автоматизация и анализ. Някои от ключовите предимства включват:</w:t>
      </w:r>
    </w:p>
    <w:p w14:paraId="2E0DF3AA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3AFA415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9.1. Прогнозиране</w:t>
      </w:r>
    </w:p>
    <w:p w14:paraId="7C903B3C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DA88E21" w14:textId="77777777" w:rsidR="00FC7203" w:rsidRPr="00FC7203" w:rsidRDefault="00FC7203" w:rsidP="009D3411">
      <w:pPr>
        <w:numPr>
          <w:ilvl w:val="0"/>
          <w:numId w:val="3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алгоритмите анализират минали данни, за да предсказват бъдещите нужди.</w:t>
      </w:r>
    </w:p>
    <w:p w14:paraId="36614954" w14:textId="77777777" w:rsidR="00FC7203" w:rsidRPr="005F6347" w:rsidRDefault="00FC7203" w:rsidP="009D3411">
      <w:pPr>
        <w:numPr>
          <w:ilvl w:val="0"/>
          <w:numId w:val="38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Пример: Прогнозиране на потребностите от ресурси въз основа на сезонни модели.</w:t>
      </w:r>
    </w:p>
    <w:p w14:paraId="284A658D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D46DDFA" w14:textId="0286CCC3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Персонализиране</w:t>
      </w:r>
    </w:p>
    <w:p w14:paraId="69732CB3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32BE9E15" w14:textId="77777777" w:rsidR="00FC7203" w:rsidRPr="00FC7203" w:rsidRDefault="00FC7203" w:rsidP="009D3411">
      <w:pPr>
        <w:numPr>
          <w:ilvl w:val="0"/>
          <w:numId w:val="3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помага за адаптиране на ERP системите към специфичните нужди на всяка организация.</w:t>
      </w:r>
    </w:p>
    <w:p w14:paraId="55C3526F" w14:textId="77777777" w:rsidR="00FC7203" w:rsidRPr="005F6347" w:rsidRDefault="00FC7203" w:rsidP="009D3411">
      <w:pPr>
        <w:numPr>
          <w:ilvl w:val="0"/>
          <w:numId w:val="3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процесите според предпочитанията на потребителя.</w:t>
      </w:r>
    </w:p>
    <w:p w14:paraId="6133478A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13E5F1D" w14:textId="447102B9" w:rsidR="00FC7203" w:rsidRPr="005F6347" w:rsidRDefault="00FC7203" w:rsidP="005F6347">
      <w:pPr>
        <w:pStyle w:val="aff"/>
        <w:numPr>
          <w:ilvl w:val="1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5F6347">
        <w:rPr>
          <w:rFonts w:ascii="Times New Roman" w:hAnsi="Times New Roman"/>
          <w:b/>
          <w:sz w:val="24"/>
          <w:szCs w:val="24"/>
          <w:lang w:bidi="bg-BG"/>
        </w:rPr>
        <w:t>Подобряване на вземането на решения</w:t>
      </w:r>
    </w:p>
    <w:p w14:paraId="16292B5B" w14:textId="77777777" w:rsidR="005F6347" w:rsidRPr="005F6347" w:rsidRDefault="005F6347" w:rsidP="005F6347">
      <w:pPr>
        <w:pStyle w:val="aff"/>
        <w:spacing w:before="0" w:after="0" w:line="264" w:lineRule="auto"/>
        <w:ind w:left="1100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0D3BFDE" w14:textId="77777777" w:rsidR="00FC7203" w:rsidRPr="005F6347" w:rsidRDefault="00FC7203" w:rsidP="009D3411">
      <w:pPr>
        <w:numPr>
          <w:ilvl w:val="0"/>
          <w:numId w:val="4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осигурява анализи в реално време, които помагат на мениджърите да вземат по-информирани решения.</w:t>
      </w:r>
    </w:p>
    <w:p w14:paraId="68DD7E50" w14:textId="77777777" w:rsidR="005F6347" w:rsidRPr="00FC7203" w:rsidRDefault="005F6347" w:rsidP="005F6347">
      <w:pPr>
        <w:spacing w:before="0" w:after="0" w:line="264" w:lineRule="auto"/>
        <w:ind w:left="146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6746371" w14:textId="1443B7A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A17BDF1" w14:textId="62ABBE9D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Интернет на нещата (IoT) и ERP системите</w:t>
      </w:r>
    </w:p>
    <w:p w14:paraId="5314DE94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5BDEA2DC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устройствата предоставят нови възможности за събиране на данни и оптимизация на бизнес процесите. Те позволяват на ERP системите да интегрират информация от физически устройства, което подобрява:</w:t>
      </w:r>
    </w:p>
    <w:p w14:paraId="2AB7CDEA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71AC9BC" w14:textId="77777777" w:rsidR="00FC7203" w:rsidRPr="00FC7203" w:rsidRDefault="00FC7203" w:rsidP="009D3411">
      <w:pPr>
        <w:numPr>
          <w:ilvl w:val="0"/>
          <w:numId w:val="4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Управлението на инвентара:</w:t>
      </w:r>
    </w:p>
    <w:p w14:paraId="29B9F5C8" w14:textId="77777777" w:rsidR="00FC7203" w:rsidRPr="00FC7203" w:rsidRDefault="00FC7203" w:rsidP="009D3411">
      <w:pPr>
        <w:numPr>
          <w:ilvl w:val="1"/>
          <w:numId w:val="41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IoT устройства могат автоматично да следят наличностите в складовете и да подават сигнали за попълване.</w:t>
      </w:r>
    </w:p>
    <w:p w14:paraId="5E16D43E" w14:textId="77777777" w:rsidR="00FC7203" w:rsidRPr="00FC7203" w:rsidRDefault="00FC7203" w:rsidP="009D3411">
      <w:pPr>
        <w:numPr>
          <w:ilvl w:val="0"/>
          <w:numId w:val="4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Логистиката:</w:t>
      </w:r>
    </w:p>
    <w:p w14:paraId="2CD93F84" w14:textId="77777777" w:rsidR="00FC7203" w:rsidRPr="00FC7203" w:rsidRDefault="00FC7203" w:rsidP="009D3411">
      <w:pPr>
        <w:numPr>
          <w:ilvl w:val="1"/>
          <w:numId w:val="41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Информацията за транспорт и доставки може да се интегрира в ERP системата в реално време.</w:t>
      </w:r>
    </w:p>
    <w:p w14:paraId="2566817F" w14:textId="77777777" w:rsidR="00FC7203" w:rsidRPr="00FC7203" w:rsidRDefault="00FC7203" w:rsidP="009D3411">
      <w:pPr>
        <w:numPr>
          <w:ilvl w:val="0"/>
          <w:numId w:val="4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Мониторинга на оборудването:</w:t>
      </w:r>
    </w:p>
    <w:p w14:paraId="6882B71B" w14:textId="77777777" w:rsidR="00FC7203" w:rsidRPr="00FC7203" w:rsidRDefault="00FC7203" w:rsidP="009D3411">
      <w:pPr>
        <w:numPr>
          <w:ilvl w:val="1"/>
          <w:numId w:val="41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сензори могат да предупреждават за необходимост от поддръжка на производствените машини.</w:t>
      </w:r>
    </w:p>
    <w:p w14:paraId="79B77C11" w14:textId="12791493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71845527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F1FA2A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11. Интеграция на ERP системите с мобилни технологии</w:t>
      </w:r>
    </w:p>
    <w:p w14:paraId="1BA33729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Мобилните приложения за ERP предоставят удобство и увеличават производителността. </w:t>
      </w:r>
    </w:p>
    <w:p w14:paraId="3EB048BA" w14:textId="5F87ECB2" w:rsidR="005F6347" w:rsidRPr="00FC7203" w:rsidRDefault="00FC7203" w:rsidP="005F6347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 позволяват на потребителите:</w:t>
      </w:r>
    </w:p>
    <w:p w14:paraId="2230790F" w14:textId="77777777" w:rsidR="00FC7203" w:rsidRPr="00FC7203" w:rsidRDefault="00FC7203" w:rsidP="005F6347">
      <w:pPr>
        <w:numPr>
          <w:ilvl w:val="0"/>
          <w:numId w:val="42"/>
        </w:numPr>
        <w:tabs>
          <w:tab w:val="clear" w:pos="720"/>
          <w:tab w:val="num" w:pos="180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осъществяват достъп до данни в реално време.</w:t>
      </w:r>
    </w:p>
    <w:p w14:paraId="38A0E946" w14:textId="77777777" w:rsidR="00FC7203" w:rsidRPr="00FC7203" w:rsidRDefault="00FC7203" w:rsidP="005F6347">
      <w:pPr>
        <w:numPr>
          <w:ilvl w:val="0"/>
          <w:numId w:val="42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изпълняват задачи като управление на поръчки и преглед на отчети, докато са извън офиса.</w:t>
      </w:r>
    </w:p>
    <w:p w14:paraId="1021FE72" w14:textId="77777777" w:rsidR="00FC7203" w:rsidRPr="00FC7203" w:rsidRDefault="00FC7203" w:rsidP="005F6347">
      <w:pPr>
        <w:numPr>
          <w:ilvl w:val="0"/>
          <w:numId w:val="42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Да използват устройства като смартфони и таблети за взаимодействие с ERP системата.</w:t>
      </w:r>
    </w:p>
    <w:p w14:paraId="032B10FE" w14:textId="77777777" w:rsidR="00FC7203" w:rsidRPr="00FC7203" w:rsidRDefault="00FC7203" w:rsidP="005F6347">
      <w:pPr>
        <w:spacing w:before="0" w:after="0" w:line="264" w:lineRule="auto"/>
        <w:ind w:left="176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Популярни ERP платформи предлагат мобилни приложения като:</w:t>
      </w:r>
    </w:p>
    <w:p w14:paraId="26378EE1" w14:textId="77777777" w:rsidR="00FC7203" w:rsidRPr="00FC7203" w:rsidRDefault="00FC7203" w:rsidP="005F6347">
      <w:pPr>
        <w:numPr>
          <w:ilvl w:val="0"/>
          <w:numId w:val="43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Mobile App</w:t>
      </w:r>
    </w:p>
    <w:p w14:paraId="3C7126D5" w14:textId="77777777" w:rsidR="00FC7203" w:rsidRPr="00FC7203" w:rsidRDefault="00FC7203" w:rsidP="005F6347">
      <w:pPr>
        <w:numPr>
          <w:ilvl w:val="0"/>
          <w:numId w:val="43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ERP Cloud Mobile</w:t>
      </w:r>
    </w:p>
    <w:p w14:paraId="5BEB82BB" w14:textId="77777777" w:rsidR="00FC7203" w:rsidRPr="00FC7203" w:rsidRDefault="00FC7203" w:rsidP="005F6347">
      <w:pPr>
        <w:numPr>
          <w:ilvl w:val="0"/>
          <w:numId w:val="43"/>
        </w:numPr>
        <w:tabs>
          <w:tab w:val="clear" w:pos="720"/>
          <w:tab w:val="num" w:pos="1480"/>
        </w:tabs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Power Apps за Dynamics 365</w:t>
      </w:r>
    </w:p>
    <w:p w14:paraId="75033977" w14:textId="6FB67BBC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7C07BE6" w14:textId="5F0AFFC2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Сравнение между водещи ERP решения</w:t>
      </w:r>
    </w:p>
    <w:p w14:paraId="58CD8242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4E5DEF2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следващата таблица е представено сравнение на основните характеристики на няколко популярни ERP платформи:</w:t>
      </w:r>
    </w:p>
    <w:p w14:paraId="068DC14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3078"/>
        <w:gridCol w:w="3207"/>
      </w:tblGrid>
      <w:tr w:rsidR="00FC7203" w:rsidRPr="00FC7203" w14:paraId="2FD9C570" w14:textId="77777777" w:rsidTr="005F634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CD21D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ERP Платформа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54A5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Предимства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116EF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Недостатъци</w:t>
            </w:r>
          </w:p>
        </w:tc>
      </w:tr>
      <w:tr w:rsidR="00FC7203" w:rsidRPr="00FC7203" w14:paraId="0F66752F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821C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SAP S/4HANA Cloud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4525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Мощна интеграция и аналитични инструменти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8A4C8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Висока цена за лицензиране</w:t>
            </w:r>
          </w:p>
        </w:tc>
      </w:tr>
      <w:tr w:rsidR="00FC7203" w:rsidRPr="00FC7203" w14:paraId="70AFF9B4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A4E7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Oracle NetSuite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0DC28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 xml:space="preserve">Гъвкавост и облачна </w:t>
            </w: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ориентираност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ADBD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 xml:space="preserve">Ограничени възможности </w:t>
            </w: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за малки предприятия</w:t>
            </w:r>
          </w:p>
        </w:tc>
      </w:tr>
      <w:tr w:rsidR="00FC7203" w:rsidRPr="00FC7203" w14:paraId="0AC02674" w14:textId="77777777" w:rsidTr="005F634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B563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Microsoft Dynamics 365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8591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Лесно интегриране с Microsoft екосистемата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DEB7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Изисква Microsoft инфраструктура</w:t>
            </w:r>
          </w:p>
        </w:tc>
      </w:tr>
    </w:tbl>
    <w:p w14:paraId="635FF9B9" w14:textId="77777777" w:rsidR="005F6347" w:rsidRDefault="005F6347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96F43E0" w14:textId="09999FFD" w:rsidR="00FC7203" w:rsidRPr="005F6347" w:rsidRDefault="00FC7203" w:rsidP="005F6347">
      <w:pPr>
        <w:pStyle w:val="aff"/>
        <w:numPr>
          <w:ilvl w:val="0"/>
          <w:numId w:val="106"/>
        </w:num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5F6347">
        <w:rPr>
          <w:rFonts w:ascii="Times New Roman" w:hAnsi="Times New Roman"/>
          <w:b/>
          <w:sz w:val="28"/>
          <w:szCs w:val="28"/>
          <w:lang w:bidi="bg-BG"/>
        </w:rPr>
        <w:t>Предизвикателства при внедряването на ERP системи</w:t>
      </w:r>
    </w:p>
    <w:p w14:paraId="55C53546" w14:textId="77777777" w:rsidR="005F6347" w:rsidRPr="005F6347" w:rsidRDefault="005F6347" w:rsidP="005F6347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6C38D2A4" w14:textId="77777777" w:rsidR="005F6347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Внедряването на ERP системи е сложен процес, който изисква внимателно планиране и управление. </w:t>
      </w:r>
    </w:p>
    <w:p w14:paraId="4C8BCD01" w14:textId="3E01F5A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предизвикателства включват:</w:t>
      </w:r>
    </w:p>
    <w:p w14:paraId="20704B46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A447708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13.1. Финансови разходи</w:t>
      </w:r>
    </w:p>
    <w:p w14:paraId="1F973551" w14:textId="77777777" w:rsidR="00FC7203" w:rsidRPr="00FC7203" w:rsidRDefault="00FC7203" w:rsidP="009D3411">
      <w:pPr>
        <w:numPr>
          <w:ilvl w:val="0"/>
          <w:numId w:val="4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изискват значителна първоначална инвестиция, особено за големи предприятия.</w:t>
      </w:r>
    </w:p>
    <w:p w14:paraId="06E51BE0" w14:textId="77777777" w:rsidR="00FC7203" w:rsidRPr="005F6347" w:rsidRDefault="00FC7203" w:rsidP="009D3411">
      <w:pPr>
        <w:numPr>
          <w:ilvl w:val="0"/>
          <w:numId w:val="4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Допълнителни разходи за обучение на персонала и поддръжка.</w:t>
      </w:r>
    </w:p>
    <w:p w14:paraId="3B95E2CD" w14:textId="77777777" w:rsidR="005F6347" w:rsidRPr="00FC7203" w:rsidRDefault="005F6347" w:rsidP="005F6347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E6B23B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13.2. Съпротива при промяна</w:t>
      </w:r>
    </w:p>
    <w:p w14:paraId="792F0C8F" w14:textId="77777777" w:rsidR="005F6347" w:rsidRPr="00FC7203" w:rsidRDefault="005F6347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0F46C874" w14:textId="77777777" w:rsidR="00FC7203" w:rsidRPr="00FC7203" w:rsidRDefault="00FC7203" w:rsidP="009D3411">
      <w:pPr>
        <w:numPr>
          <w:ilvl w:val="0"/>
          <w:numId w:val="4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Служителите могат да срещнат трудности при адаптацията към нови технологии.</w:t>
      </w:r>
    </w:p>
    <w:p w14:paraId="2984C5DC" w14:textId="77777777" w:rsidR="00FC7203" w:rsidRPr="00604B14" w:rsidRDefault="00FC7203" w:rsidP="009D3411">
      <w:pPr>
        <w:numPr>
          <w:ilvl w:val="0"/>
          <w:numId w:val="45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Необходимост от промяна на установените процеси и навици.</w:t>
      </w:r>
    </w:p>
    <w:p w14:paraId="7B6E084E" w14:textId="77777777" w:rsidR="00604B14" w:rsidRPr="00FC7203" w:rsidRDefault="00604B14" w:rsidP="00604B14">
      <w:pPr>
        <w:spacing w:before="0" w:after="0" w:line="264" w:lineRule="auto"/>
        <w:ind w:left="14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5A759D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13.3. Сложност на интеграцията</w:t>
      </w:r>
    </w:p>
    <w:p w14:paraId="3A1B5CBE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02E93E6" w14:textId="77777777" w:rsidR="00FC7203" w:rsidRPr="00604B14" w:rsidRDefault="00FC7203" w:rsidP="009D3411">
      <w:pPr>
        <w:numPr>
          <w:ilvl w:val="0"/>
          <w:numId w:val="4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трябва да бъдат интегрирани с други съществуващи приложения, което може да доведе до технически затруднения.</w:t>
      </w:r>
    </w:p>
    <w:p w14:paraId="4674C708" w14:textId="77777777" w:rsidR="00604B14" w:rsidRPr="00FC7203" w:rsidRDefault="00604B14" w:rsidP="00604B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5ECD5F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13.4. Време за внедряване</w:t>
      </w:r>
    </w:p>
    <w:p w14:paraId="05C9CD0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9DA3948" w14:textId="77777777" w:rsidR="00FC7203" w:rsidRPr="00FC7203" w:rsidRDefault="00FC7203" w:rsidP="009D3411">
      <w:pPr>
        <w:numPr>
          <w:ilvl w:val="0"/>
          <w:numId w:val="4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Процесът на внедряване може да отнеме от няколко месеца до няколко години в зависимост от мащаба на проекта.</w:t>
      </w:r>
    </w:p>
    <w:p w14:paraId="63D4480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13.5. Технически предизвикателства</w:t>
      </w:r>
    </w:p>
    <w:p w14:paraId="39D050D5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1DD5D89" w14:textId="77777777" w:rsidR="00FC7203" w:rsidRPr="00FC7203" w:rsidRDefault="00FC7203" w:rsidP="009D3411">
      <w:pPr>
        <w:numPr>
          <w:ilvl w:val="0"/>
          <w:numId w:val="4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Проблеми със съвместимостта на данните между различни системи.</w:t>
      </w:r>
    </w:p>
    <w:p w14:paraId="045A34CE" w14:textId="77777777" w:rsidR="00FC7203" w:rsidRPr="00FC7203" w:rsidRDefault="00FC7203" w:rsidP="009D3411">
      <w:pPr>
        <w:numPr>
          <w:ilvl w:val="0"/>
          <w:numId w:val="4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Необходимост от редовни актуализации и поддръжка.</w:t>
      </w:r>
    </w:p>
    <w:p w14:paraId="13A862C2" w14:textId="77544C4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DE16E7D" w14:textId="1FB1FB96" w:rsidR="00FC7203" w:rsidRPr="00604B14" w:rsidRDefault="00604B14" w:rsidP="00604B14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>
        <w:rPr>
          <w:rFonts w:ascii="Times New Roman" w:hAnsi="Times New Roman"/>
          <w:b/>
          <w:sz w:val="28"/>
          <w:szCs w:val="28"/>
          <w:lang w:val="en-US" w:bidi="bg-BG"/>
        </w:rPr>
        <w:t>14.</w:t>
      </w:r>
      <w:r w:rsidR="00FC7203" w:rsidRPr="00604B14">
        <w:rPr>
          <w:rFonts w:ascii="Times New Roman" w:hAnsi="Times New Roman"/>
          <w:b/>
          <w:sz w:val="28"/>
          <w:szCs w:val="28"/>
          <w:lang w:bidi="bg-BG"/>
        </w:rPr>
        <w:t>Ползите от внедряването на ERP системи</w:t>
      </w:r>
    </w:p>
    <w:p w14:paraId="5ECD63A6" w14:textId="77777777" w:rsidR="00604B14" w:rsidRPr="00604B14" w:rsidRDefault="00604B14" w:rsidP="00604B14">
      <w:pPr>
        <w:pStyle w:val="aff"/>
        <w:spacing w:before="0" w:after="0" w:line="264" w:lineRule="auto"/>
        <w:ind w:left="1040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39D5573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Въпреки предизвикателствата, ERP системите предлагат множество предимства за организациите, които решат да ги използват. </w:t>
      </w:r>
    </w:p>
    <w:p w14:paraId="0C588C3A" w14:textId="662E270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Някои от основните ползи включват:</w:t>
      </w:r>
    </w:p>
    <w:p w14:paraId="3C08463E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Подобрена координация:</w:t>
      </w:r>
    </w:p>
    <w:p w14:paraId="247B82B4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интегрират отделните звена в компанията и улесняват обмена на данни.</w:t>
      </w:r>
    </w:p>
    <w:p w14:paraId="3152067D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По-добро управление на ресурсите:</w:t>
      </w:r>
    </w:p>
    <w:p w14:paraId="32CFADBF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позволяват оптимизация на човешките, финансовите и материалните ресурси.</w:t>
      </w:r>
    </w:p>
    <w:p w14:paraId="64494509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Анализи и отчети в реално време:</w:t>
      </w:r>
    </w:p>
    <w:p w14:paraId="69EA6380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предоставят актуална информация, която спомага за вземане на стратегически решения.</w:t>
      </w:r>
    </w:p>
    <w:p w14:paraId="5FF821A8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Автоматизация на процесите:</w:t>
      </w:r>
    </w:p>
    <w:p w14:paraId="4D30030C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Рутинните задачи се автоматизират, което намалява времето за изпълнение и грешките.</w:t>
      </w:r>
    </w:p>
    <w:p w14:paraId="45F1B51B" w14:textId="77777777" w:rsidR="00FC7203" w:rsidRPr="00FC7203" w:rsidRDefault="00FC7203" w:rsidP="009D3411">
      <w:pPr>
        <w:numPr>
          <w:ilvl w:val="0"/>
          <w:numId w:val="4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Подобрено клиентско обслужване:</w:t>
      </w:r>
    </w:p>
    <w:p w14:paraId="64BDAD2A" w14:textId="77777777" w:rsidR="00FC7203" w:rsidRPr="00FC7203" w:rsidRDefault="00FC7203" w:rsidP="009D3411">
      <w:pPr>
        <w:numPr>
          <w:ilvl w:val="1"/>
          <w:numId w:val="4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предлагат инструменти за управление на клиентските данни, което води до по-добро обслужване.</w:t>
      </w:r>
    </w:p>
    <w:p w14:paraId="5BA914B9" w14:textId="6D721D3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8CEFB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15. Уеб базирани ERP системи и тяхната еволюция</w:t>
      </w:r>
    </w:p>
    <w:p w14:paraId="05C835D7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39D46E7C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прехода към цифровизация, уеб базираните ERP системи се утвърдиха като основен инструмент за модерния бизнес. Те предоставят следните ключови характеристики:</w:t>
      </w:r>
    </w:p>
    <w:p w14:paraId="070E3FCF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59F575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15.1. Достъпност и мобилност</w:t>
      </w:r>
    </w:p>
    <w:p w14:paraId="068C9337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6CE5ED02" w14:textId="77777777" w:rsidR="00FC7203" w:rsidRPr="00FC7203" w:rsidRDefault="00FC7203" w:rsidP="009D3411">
      <w:pPr>
        <w:numPr>
          <w:ilvl w:val="0"/>
          <w:numId w:val="5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Уеб базираните системи позволяват достъп през браузър, без необходимост от инсталация.</w:t>
      </w:r>
    </w:p>
    <w:p w14:paraId="4BC2481B" w14:textId="77777777" w:rsidR="00FC7203" w:rsidRPr="00604B14" w:rsidRDefault="00FC7203" w:rsidP="009D3411">
      <w:pPr>
        <w:numPr>
          <w:ilvl w:val="0"/>
          <w:numId w:val="5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достъп от различни устройства, включително мобилни телефони и таблети.</w:t>
      </w:r>
    </w:p>
    <w:p w14:paraId="37595475" w14:textId="77777777" w:rsidR="00604B14" w:rsidRDefault="00604B14" w:rsidP="00604B14">
      <w:pPr>
        <w:spacing w:before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ACB3BAC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75520A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15.2. Намалени IT разходи</w:t>
      </w:r>
    </w:p>
    <w:p w14:paraId="37253855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17D38A21" w14:textId="77777777" w:rsidR="00FC7203" w:rsidRPr="00FC7203" w:rsidRDefault="00FC7203" w:rsidP="009D3411">
      <w:pPr>
        <w:numPr>
          <w:ilvl w:val="0"/>
          <w:numId w:val="5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Липсата на нужда от скъп хардуер намалява разходите за внедряване.</w:t>
      </w:r>
    </w:p>
    <w:p w14:paraId="2966E271" w14:textId="77777777" w:rsidR="00FC7203" w:rsidRPr="00604B14" w:rsidRDefault="00FC7203" w:rsidP="009D3411">
      <w:pPr>
        <w:numPr>
          <w:ilvl w:val="0"/>
          <w:numId w:val="5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Поддръжката се извършва от доставчика, а не от вътрешен IT екип.</w:t>
      </w:r>
    </w:p>
    <w:p w14:paraId="6DA3D45E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B09C35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15.3. Сигурност на данните</w:t>
      </w:r>
    </w:p>
    <w:p w14:paraId="2EF5F97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7097ECF2" w14:textId="77777777" w:rsidR="00FC7203" w:rsidRPr="00604B14" w:rsidRDefault="00FC7203" w:rsidP="009D3411">
      <w:pPr>
        <w:numPr>
          <w:ilvl w:val="0"/>
          <w:numId w:val="52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Въпреки опасенията относно сигурността, уеб базираните системи предлагат криптиране и защита на информацията.</w:t>
      </w:r>
    </w:p>
    <w:p w14:paraId="57D73207" w14:textId="77777777" w:rsidR="00604B14" w:rsidRPr="00FC7203" w:rsidRDefault="00604B14" w:rsidP="00604B1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F69E200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15.4. Гъвкавост и персонализация</w:t>
      </w:r>
    </w:p>
    <w:p w14:paraId="6C0FC4A2" w14:textId="77777777" w:rsidR="00FC7203" w:rsidRPr="00FC7203" w:rsidRDefault="00FC7203" w:rsidP="009D3411">
      <w:pPr>
        <w:numPr>
          <w:ilvl w:val="0"/>
          <w:numId w:val="5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адаптация към нуждите на всеки бизнес чрез персонализирани модули и настройки.</w:t>
      </w:r>
    </w:p>
    <w:p w14:paraId="33F76241" w14:textId="69B7CCB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481249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16. Екологични аспекти на ERP системите</w:t>
      </w:r>
    </w:p>
    <w:p w14:paraId="38A3EF5C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32DF202F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Системите за планиране на ресурсите на предприятието могат също да допринесат за устойчиво развитие. </w:t>
      </w:r>
    </w:p>
    <w:p w14:paraId="5964970E" w14:textId="099BA39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начини, по които ERP системите подпомагат екологичните цели, включват:</w:t>
      </w:r>
    </w:p>
    <w:p w14:paraId="714E33F6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0303DFC3" w14:textId="77777777" w:rsidR="00FC7203" w:rsidRPr="00FC7203" w:rsidRDefault="00FC7203" w:rsidP="009D3411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Намаляване на хартиения отпадък:</w:t>
      </w:r>
    </w:p>
    <w:p w14:paraId="46ABEFFD" w14:textId="77777777" w:rsidR="00FC7203" w:rsidRPr="00FC7203" w:rsidRDefault="00FC7203" w:rsidP="009D3411">
      <w:pPr>
        <w:numPr>
          <w:ilvl w:val="1"/>
          <w:numId w:val="5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заменят физическите документи с цифрови отчети и записи.</w:t>
      </w:r>
    </w:p>
    <w:p w14:paraId="4D22A6F0" w14:textId="77777777" w:rsidR="00FC7203" w:rsidRPr="00FC7203" w:rsidRDefault="00FC7203" w:rsidP="009D3411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логистиката:</w:t>
      </w:r>
    </w:p>
    <w:p w14:paraId="456B107E" w14:textId="77777777" w:rsidR="00FC7203" w:rsidRPr="00FC7203" w:rsidRDefault="00FC7203" w:rsidP="009D3411">
      <w:pPr>
        <w:numPr>
          <w:ilvl w:val="1"/>
          <w:numId w:val="54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По-добро планиране на транспортните маршрути, което намалява емисиите на въглероден диоксид.</w:t>
      </w:r>
    </w:p>
    <w:p w14:paraId="37647A4E" w14:textId="77777777" w:rsidR="00FC7203" w:rsidRPr="00FC7203" w:rsidRDefault="00FC7203" w:rsidP="009D3411">
      <w:pPr>
        <w:numPr>
          <w:ilvl w:val="0"/>
          <w:numId w:val="5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Ефективност на ресурсите:</w:t>
      </w:r>
    </w:p>
    <w:p w14:paraId="24B4D595" w14:textId="77777777" w:rsidR="00FC7203" w:rsidRPr="00604B14" w:rsidRDefault="00FC7203" w:rsidP="009D3411">
      <w:pPr>
        <w:numPr>
          <w:ilvl w:val="1"/>
          <w:numId w:val="54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следят използването на енергия и материали, което помага за минимизиране на разхищенията.</w:t>
      </w:r>
    </w:p>
    <w:p w14:paraId="34DCA6EC" w14:textId="77777777" w:rsidR="00604B14" w:rsidRPr="00FC7203" w:rsidRDefault="00604B14" w:rsidP="00604B14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C9ACA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17. Ефективност на внедряване на ERP системи</w:t>
      </w:r>
    </w:p>
    <w:p w14:paraId="28D7C2D0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19296A3E" w14:textId="77777777" w:rsidR="00604B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Внедряването на ERP система е ключов момент за всяко предприятие, което реши да трансформира управленските си процеси. </w:t>
      </w:r>
    </w:p>
    <w:p w14:paraId="67F13F35" w14:textId="7859694B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Високата ефективност зависи от няколко основни фактори:</w:t>
      </w:r>
    </w:p>
    <w:p w14:paraId="246CA4AB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2D12CB7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17.1. Правилен избор на ERP платформа</w:t>
      </w:r>
    </w:p>
    <w:p w14:paraId="563DC229" w14:textId="77777777" w:rsidR="00604B14" w:rsidRPr="00FC7203" w:rsidRDefault="00604B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45146DB2" w14:textId="77777777" w:rsidR="00FC7203" w:rsidRPr="00FC7203" w:rsidRDefault="00FC7203" w:rsidP="009D3411">
      <w:pPr>
        <w:numPr>
          <w:ilvl w:val="0"/>
          <w:numId w:val="5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Изборът на подходяща платформа е критичен за успеха на проекта.</w:t>
      </w:r>
    </w:p>
    <w:p w14:paraId="3BC11ADC" w14:textId="77777777" w:rsidR="00FC7203" w:rsidRPr="00604B14" w:rsidRDefault="00FC7203" w:rsidP="009D3411">
      <w:pPr>
        <w:numPr>
          <w:ilvl w:val="0"/>
          <w:numId w:val="5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Необходимо е да се вземат предвид размерът на предприятието, обемът на данни, интеграцията с други системи и бюджетът.</w:t>
      </w:r>
    </w:p>
    <w:p w14:paraId="536E6872" w14:textId="77777777" w:rsidR="00604B14" w:rsidRPr="00FC7203" w:rsidRDefault="00604B14" w:rsidP="00604B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30318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17.2. Подготовка на служителите</w:t>
      </w:r>
    </w:p>
    <w:p w14:paraId="6F032B5E" w14:textId="77777777" w:rsidR="0007251A" w:rsidRPr="00FC7203" w:rsidRDefault="0007251A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val="en-US" w:bidi="bg-BG"/>
        </w:rPr>
      </w:pPr>
    </w:p>
    <w:p w14:paraId="25E9E0F1" w14:textId="77777777" w:rsidR="00FC7203" w:rsidRPr="00FC7203" w:rsidRDefault="00FC7203" w:rsidP="009D3411">
      <w:pPr>
        <w:numPr>
          <w:ilvl w:val="0"/>
          <w:numId w:val="5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Обучението на персонала е от ключово значение за успешното приемане и използване на новата система.</w:t>
      </w:r>
    </w:p>
    <w:p w14:paraId="186734A0" w14:textId="77777777" w:rsidR="00FC7203" w:rsidRPr="00FC7203" w:rsidRDefault="00FC7203" w:rsidP="009D3411">
      <w:pPr>
        <w:numPr>
          <w:ilvl w:val="0"/>
          <w:numId w:val="5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се предоставят ясни указания и подкрепа през целия процес.</w:t>
      </w:r>
    </w:p>
    <w:p w14:paraId="45A30C09" w14:textId="77777777" w:rsidR="0007251A" w:rsidRDefault="0007251A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4A5AA502" w14:textId="1A979E5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17.3. Добре дефинирани бизнес процеси</w:t>
      </w:r>
    </w:p>
    <w:p w14:paraId="12791120" w14:textId="77777777" w:rsidR="00FC7203" w:rsidRPr="00FC7203" w:rsidRDefault="00FC7203" w:rsidP="009D3411">
      <w:pPr>
        <w:numPr>
          <w:ilvl w:val="0"/>
          <w:numId w:val="5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Оптимизацията на съществуващите бизнес процеси преди внедряването е важен етап.</w:t>
      </w:r>
    </w:p>
    <w:p w14:paraId="4992B278" w14:textId="77777777" w:rsidR="00FC7203" w:rsidRPr="00FC7203" w:rsidRDefault="00FC7203" w:rsidP="009D3411">
      <w:pPr>
        <w:numPr>
          <w:ilvl w:val="0"/>
          <w:numId w:val="5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могат да изискват адаптация на процесите, за да бъдат ефективни.</w:t>
      </w:r>
    </w:p>
    <w:p w14:paraId="3194DFD8" w14:textId="77777777" w:rsidR="0007251A" w:rsidRDefault="0007251A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</w:p>
    <w:p w14:paraId="1BD58821" w14:textId="45859AEA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17.4. Тестване на системата</w:t>
      </w:r>
    </w:p>
    <w:p w14:paraId="68A9B3E1" w14:textId="77777777" w:rsidR="0007251A" w:rsidRPr="0007251A" w:rsidRDefault="0007251A" w:rsidP="0007251A">
      <w:pPr>
        <w:spacing w:before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9D407FE" w14:textId="375C3D55" w:rsidR="00FC7203" w:rsidRPr="00FC7203" w:rsidRDefault="00FC7203" w:rsidP="009D3411">
      <w:pPr>
        <w:numPr>
          <w:ilvl w:val="0"/>
          <w:numId w:val="5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Извършването на тестове преди финалното внедряване е важно за идентифициране на проблеми и несъответствия.</w:t>
      </w:r>
    </w:p>
    <w:p w14:paraId="06438959" w14:textId="77777777" w:rsidR="00FC7203" w:rsidRPr="00FC7203" w:rsidRDefault="00FC7203" w:rsidP="009D3411">
      <w:pPr>
        <w:numPr>
          <w:ilvl w:val="0"/>
          <w:numId w:val="5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включва симулации на различни сценарии, за да се гарантира, че системата работи безупречно.</w:t>
      </w:r>
    </w:p>
    <w:p w14:paraId="67F8C849" w14:textId="4CD8ADF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E2898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18. Функционални възможности на съвременните ERP системи</w:t>
      </w:r>
    </w:p>
    <w:p w14:paraId="26E0D2A6" w14:textId="77777777" w:rsidR="0007251A" w:rsidRPr="00FC7203" w:rsidRDefault="0007251A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val="en-US" w:bidi="bg-BG"/>
        </w:rPr>
      </w:pPr>
    </w:p>
    <w:p w14:paraId="22F59523" w14:textId="77777777" w:rsidR="0007251A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ERP системите предоставят широк спектър от функционалности, които допринасят за тяхната полезност в бизнеса. </w:t>
      </w:r>
    </w:p>
    <w:p w14:paraId="0660C3EB" w14:textId="78850AA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Сред тях са:</w:t>
      </w:r>
    </w:p>
    <w:p w14:paraId="4948BC01" w14:textId="77777777" w:rsidR="00FC7203" w:rsidRPr="0007251A" w:rsidRDefault="00FC7203" w:rsidP="009D3411">
      <w:pPr>
        <w:numPr>
          <w:ilvl w:val="0"/>
          <w:numId w:val="5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Финансово управление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44A89ED" w14:textId="01B1ADF5" w:rsidR="0007251A" w:rsidRDefault="0007251A" w:rsidP="007175D3">
      <w:pPr>
        <w:pStyle w:val="aff"/>
        <w:numPr>
          <w:ilvl w:val="1"/>
          <w:numId w:val="59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07251A">
        <w:rPr>
          <w:rFonts w:ascii="Times New Roman" w:hAnsi="Times New Roman"/>
          <w:bCs/>
          <w:sz w:val="24"/>
          <w:szCs w:val="24"/>
          <w:lang w:bidi="bg-BG"/>
        </w:rPr>
        <w:t>Анализ на разходите и печалбите</w:t>
      </w:r>
    </w:p>
    <w:p w14:paraId="2FC03532" w14:textId="62EC86BE" w:rsidR="00770F05" w:rsidRPr="00FC7203" w:rsidRDefault="00770F05" w:rsidP="007175D3">
      <w:pPr>
        <w:pStyle w:val="aff"/>
        <w:numPr>
          <w:ilvl w:val="1"/>
          <w:numId w:val="5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бюджети, прогнози и финансови отчети</w:t>
      </w:r>
    </w:p>
    <w:p w14:paraId="4636C797" w14:textId="7BB66E97" w:rsidR="0007251A" w:rsidRPr="00FC7203" w:rsidRDefault="00770F05" w:rsidP="00770F05">
      <w:pPr>
        <w:numPr>
          <w:ilvl w:val="0"/>
          <w:numId w:val="5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770F05">
        <w:rPr>
          <w:rFonts w:ascii="Times New Roman" w:hAnsi="Times New Roman"/>
          <w:b/>
          <w:sz w:val="24"/>
          <w:szCs w:val="24"/>
          <w:lang w:bidi="bg-BG"/>
        </w:rPr>
        <w:t xml:space="preserve">Управление на </w:t>
      </w:r>
      <w:r>
        <w:rPr>
          <w:rFonts w:ascii="Times New Roman" w:hAnsi="Times New Roman"/>
          <w:b/>
          <w:sz w:val="24"/>
          <w:szCs w:val="24"/>
          <w:lang w:bidi="bg-BG"/>
        </w:rPr>
        <w:t xml:space="preserve">складовите </w:t>
      </w:r>
      <w:r w:rsidRPr="00770F05">
        <w:rPr>
          <w:rFonts w:ascii="Times New Roman" w:hAnsi="Times New Roman"/>
          <w:b/>
          <w:sz w:val="24"/>
          <w:szCs w:val="24"/>
          <w:lang w:bidi="bg-BG"/>
        </w:rPr>
        <w:t>наличност</w:t>
      </w:r>
      <w:r>
        <w:rPr>
          <w:rFonts w:ascii="Times New Roman" w:hAnsi="Times New Roman"/>
          <w:b/>
          <w:sz w:val="24"/>
          <w:szCs w:val="24"/>
          <w:lang w:bidi="bg-BG"/>
        </w:rPr>
        <w:t>и</w:t>
      </w:r>
    </w:p>
    <w:p w14:paraId="06613D98" w14:textId="7819FD2D" w:rsidR="00FC7203" w:rsidRPr="00FC7203" w:rsidRDefault="00770F05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Следене на инвентара</w:t>
      </w:r>
      <w:r w:rsidR="00FC7203" w:rsidRPr="00FC7203">
        <w:rPr>
          <w:rFonts w:ascii="Times New Roman" w:hAnsi="Times New Roman"/>
          <w:bCs/>
          <w:sz w:val="24"/>
          <w:szCs w:val="24"/>
          <w:lang w:bidi="bg-BG"/>
        </w:rPr>
        <w:t>.</w:t>
      </w:r>
    </w:p>
    <w:p w14:paraId="2D7615C7" w14:textId="1DD3BA69" w:rsidR="00770F05" w:rsidRPr="00770F05" w:rsidRDefault="00FC7203" w:rsidP="00770F05">
      <w:pPr>
        <w:numPr>
          <w:ilvl w:val="1"/>
          <w:numId w:val="59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Анализ на </w:t>
      </w:r>
      <w:r w:rsidR="00770F05">
        <w:rPr>
          <w:rFonts w:ascii="Times New Roman" w:hAnsi="Times New Roman"/>
          <w:bCs/>
          <w:sz w:val="24"/>
          <w:szCs w:val="24"/>
          <w:lang w:bidi="bg-BG"/>
        </w:rPr>
        <w:t>стоковите наличности</w:t>
      </w:r>
    </w:p>
    <w:p w14:paraId="6BDDFC7E" w14:textId="77777777" w:rsidR="0007251A" w:rsidRPr="00FC7203" w:rsidRDefault="0007251A" w:rsidP="0007251A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CA51D07" w14:textId="77777777" w:rsidR="00FC7203" w:rsidRPr="00FC7203" w:rsidRDefault="00FC7203" w:rsidP="009D3411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Управление на връзките с клиенти (CRM):</w:t>
      </w:r>
    </w:p>
    <w:p w14:paraId="35574114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Проследяване на клиентските взаимодействия.</w:t>
      </w:r>
    </w:p>
    <w:p w14:paraId="6F686432" w14:textId="77777777" w:rsid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кампании и анализ на продажбите.</w:t>
      </w:r>
    </w:p>
    <w:p w14:paraId="2FC3F3F3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2D8BA64" w14:textId="77777777" w:rsidR="00FC7203" w:rsidRPr="00FC7203" w:rsidRDefault="00FC7203" w:rsidP="009D3411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Интеграция на електронна търговия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F735B48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Поддръжка на онлайн магазини.</w:t>
      </w:r>
    </w:p>
    <w:p w14:paraId="2781A18A" w14:textId="77777777" w:rsid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Автоматизация на плащания и управление на доставки.</w:t>
      </w:r>
    </w:p>
    <w:p w14:paraId="4410926A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1EF071" w14:textId="77777777" w:rsidR="00FC7203" w:rsidRPr="00FC7203" w:rsidRDefault="00FC7203" w:rsidP="009D3411">
      <w:pPr>
        <w:numPr>
          <w:ilvl w:val="0"/>
          <w:numId w:val="5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Управление на човешките ресурси:</w:t>
      </w:r>
    </w:p>
    <w:p w14:paraId="44FAF990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и управление на персонала.</w:t>
      </w:r>
    </w:p>
    <w:p w14:paraId="6B44F355" w14:textId="77777777" w:rsidR="00FC7203" w:rsidRPr="00FC7203" w:rsidRDefault="00FC7203" w:rsidP="009D3411">
      <w:pPr>
        <w:numPr>
          <w:ilvl w:val="1"/>
          <w:numId w:val="59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Автоматизиране на процесите, свързани с работната заплата и администрацията.</w:t>
      </w:r>
    </w:p>
    <w:p w14:paraId="4F3804E8" w14:textId="4E7486F4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210A0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19. Бъдеще на ERP системите</w:t>
      </w:r>
    </w:p>
    <w:p w14:paraId="2C8A605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158A8EE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развитието на новите технологии ERP системите ще продължават да се трансформират, за да отговорят на нуждите на модерния бизнес. Някои от ключовите тенденции за бъдещето включват:</w:t>
      </w:r>
    </w:p>
    <w:p w14:paraId="465CB752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F98FE05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Иновативни интерфейси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B55F84F" w14:textId="77777777" w:rsidR="00FC7203" w:rsidRP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Въвеждане на виртуална и добавена реалност (VR/AR) за визуализация и управление на процесите.</w:t>
      </w:r>
    </w:p>
    <w:p w14:paraId="1C23B728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Самообучаващи се системи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13645CF" w14:textId="77777777" w:rsidR="00FC7203" w:rsidRP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ще позволи ERP системите да се адаптират автоматично към промените в бизнеса.</w:t>
      </w:r>
    </w:p>
    <w:p w14:paraId="3A20EC98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Глобална свързаност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C214742" w14:textId="77777777" w:rsidR="00FC7203" w:rsidRP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ще създаде още по-голяма свързаност между физическите устройства и софтуерните приложения.</w:t>
      </w:r>
    </w:p>
    <w:p w14:paraId="43B75FC1" w14:textId="77777777" w:rsidR="00FC7203" w:rsidRPr="00FC7203" w:rsidRDefault="00FC7203" w:rsidP="009D3411">
      <w:pPr>
        <w:numPr>
          <w:ilvl w:val="0"/>
          <w:numId w:val="6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Устойчиво развитие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6CE15277" w14:textId="77777777" w:rsidR="00FC7203" w:rsidRDefault="00FC7203" w:rsidP="009D3411">
      <w:pPr>
        <w:numPr>
          <w:ilvl w:val="1"/>
          <w:numId w:val="60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ще се фокусират върху подпомагане на екологични инициативи и оптимизация на ресурсите.</w:t>
      </w:r>
    </w:p>
    <w:p w14:paraId="68962136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35565A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20. Избор на правилната ERP система</w:t>
      </w:r>
    </w:p>
    <w:p w14:paraId="6177BDFB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CF4FCB1" w14:textId="77777777" w:rsidR="00770F05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Изборът на ERP система е стратегическо решение, което може да определи успеха или неуспеха на внедряването. </w:t>
      </w:r>
    </w:p>
    <w:p w14:paraId="0E2A6F86" w14:textId="49C02FC2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критерии за избор включват:</w:t>
      </w:r>
    </w:p>
    <w:p w14:paraId="0D051AB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20.1. Съвместимост с бизнес нуждите</w:t>
      </w:r>
    </w:p>
    <w:p w14:paraId="17DE5FFB" w14:textId="77777777" w:rsidR="00FC7203" w:rsidRPr="00FC7203" w:rsidRDefault="00FC7203" w:rsidP="009D3411">
      <w:pPr>
        <w:numPr>
          <w:ilvl w:val="0"/>
          <w:numId w:val="6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ERP системата трябва да отговаря на специфичните изисквания на организацията.</w:t>
      </w:r>
    </w:p>
    <w:p w14:paraId="4914EBF0" w14:textId="77777777" w:rsidR="00FC7203" w:rsidRDefault="00FC7203" w:rsidP="009D3411">
      <w:pPr>
        <w:numPr>
          <w:ilvl w:val="0"/>
          <w:numId w:val="6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Осигуряване на възможност за персонализиране според потребностите.</w:t>
      </w:r>
    </w:p>
    <w:p w14:paraId="78ECAD8F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2AC222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20.2. Скалируемост</w:t>
      </w:r>
    </w:p>
    <w:p w14:paraId="50A1158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60A78623" w14:textId="77777777" w:rsidR="00FC7203" w:rsidRPr="00FC7203" w:rsidRDefault="00FC7203" w:rsidP="009D3411">
      <w:pPr>
        <w:numPr>
          <w:ilvl w:val="0"/>
          <w:numId w:val="6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Системата трябва да бъде способна да се разширява с растежа на бизнеса.</w:t>
      </w:r>
    </w:p>
    <w:p w14:paraId="15D1E79A" w14:textId="77777777" w:rsidR="00FC7203" w:rsidRPr="00FC7203" w:rsidRDefault="00FC7203" w:rsidP="009D3411">
      <w:pPr>
        <w:numPr>
          <w:ilvl w:val="0"/>
          <w:numId w:val="6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Възможност за добавяне на нови модули и функции.</w:t>
      </w:r>
    </w:p>
    <w:p w14:paraId="51FAC74C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0AEAE3A" w14:textId="14A67C49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20.3. Цена</w:t>
      </w:r>
    </w:p>
    <w:p w14:paraId="33D005D3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385EB226" w14:textId="77777777" w:rsidR="00FC7203" w:rsidRPr="00FC7203" w:rsidRDefault="00FC7203" w:rsidP="009D3411">
      <w:pPr>
        <w:numPr>
          <w:ilvl w:val="0"/>
          <w:numId w:val="6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Общата стойност на внедряване включва лицензи, обучение, техническа поддръжка и допълнителни разходи.</w:t>
      </w:r>
    </w:p>
    <w:p w14:paraId="23E535CC" w14:textId="77777777" w:rsidR="00FC7203" w:rsidRPr="00FC7203" w:rsidRDefault="00FC7203" w:rsidP="009D3411">
      <w:pPr>
        <w:numPr>
          <w:ilvl w:val="0"/>
          <w:numId w:val="6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се направи анализ на разходите спрямо очакваните ползи.</w:t>
      </w:r>
    </w:p>
    <w:p w14:paraId="5B6622E1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B4D8C5B" w14:textId="43241C8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20.4. Технологична инфраструктура</w:t>
      </w:r>
    </w:p>
    <w:p w14:paraId="6F8A7FA8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90E5034" w14:textId="77777777" w:rsidR="00FC7203" w:rsidRPr="00FC7203" w:rsidRDefault="00FC7203" w:rsidP="009D3411">
      <w:pPr>
        <w:numPr>
          <w:ilvl w:val="0"/>
          <w:numId w:val="6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системата трябва да бъде съвместима със съществуващата IT инфраструктура.</w:t>
      </w:r>
    </w:p>
    <w:p w14:paraId="1527D03B" w14:textId="77777777" w:rsidR="00FC7203" w:rsidRPr="00FC7203" w:rsidRDefault="00FC7203" w:rsidP="009D3411">
      <w:pPr>
        <w:numPr>
          <w:ilvl w:val="0"/>
          <w:numId w:val="6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Изисквания към хардуер и софтуер.</w:t>
      </w:r>
    </w:p>
    <w:p w14:paraId="7992D7D8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36C2C25" w14:textId="31392D7D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20.5. Поддръжка и обучения</w:t>
      </w:r>
    </w:p>
    <w:p w14:paraId="79992FE3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7E65092" w14:textId="77777777" w:rsidR="00FC7203" w:rsidRPr="00FC7203" w:rsidRDefault="00FC7203" w:rsidP="009D3411">
      <w:pPr>
        <w:numPr>
          <w:ilvl w:val="0"/>
          <w:numId w:val="6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Доставчикът трябва да осигурява качествено обслужване и регулярни актуализации.</w:t>
      </w:r>
    </w:p>
    <w:p w14:paraId="39ADD5AB" w14:textId="77777777" w:rsidR="00FC7203" w:rsidRPr="00FC7203" w:rsidRDefault="00FC7203" w:rsidP="009D3411">
      <w:pPr>
        <w:numPr>
          <w:ilvl w:val="0"/>
          <w:numId w:val="6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Наличие на обучителни материали и техническа поддръжка.</w:t>
      </w:r>
    </w:p>
    <w:p w14:paraId="5CEAD8C9" w14:textId="0D3CA7BE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8B84C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21. Разлика между локални и облачни ERP решения</w:t>
      </w:r>
    </w:p>
    <w:p w14:paraId="3F3BB6FE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5B721731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днешно време организациите често избират между традиционни локални (on-premise) ERP системи и съвременни облачни (cloud-based) решения. Основните разлики са: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2946"/>
        <w:gridCol w:w="2915"/>
      </w:tblGrid>
      <w:tr w:rsidR="00FC7203" w:rsidRPr="00FC7203" w14:paraId="691E85CA" w14:textId="77777777" w:rsidTr="00770F0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09C8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lastRenderedPageBreak/>
              <w:t>Характеристика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1A5D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Локални ERP системи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33BE75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Облачни ERP системи</w:t>
            </w:r>
          </w:p>
        </w:tc>
      </w:tr>
      <w:tr w:rsidR="00FC7203" w:rsidRPr="00FC7203" w14:paraId="520D868E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F76D1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Инсталация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E0100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На локални сървъри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92501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На сървърите на доставчика</w:t>
            </w:r>
          </w:p>
        </w:tc>
      </w:tr>
      <w:tr w:rsidR="00FC7203" w:rsidRPr="00FC7203" w14:paraId="076F2A22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FE4B4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Достъп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5B58A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Ограничен до офисната мрежа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25B8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Достъп от всяка точка с интернет</w:t>
            </w:r>
          </w:p>
        </w:tc>
      </w:tr>
      <w:tr w:rsidR="00FC7203" w:rsidRPr="00FC7203" w14:paraId="3DF007B1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0222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Цена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A4CA4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Висока първоначална инвестиция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B04B2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По-ниска начална цена (абонамент)</w:t>
            </w:r>
          </w:p>
        </w:tc>
      </w:tr>
      <w:tr w:rsidR="00FC7203" w:rsidRPr="00FC7203" w14:paraId="763DC9F4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3E1C6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Сигурност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945EA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Контрол върху всички данни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C0BCE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Споделена отговорност за сигурността</w:t>
            </w:r>
          </w:p>
        </w:tc>
      </w:tr>
      <w:tr w:rsidR="00FC7203" w:rsidRPr="00FC7203" w14:paraId="2F97F7C1" w14:textId="77777777" w:rsidTr="00770F0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999F7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Актуализации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46A2D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Ръчни актуализации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A2B33" w14:textId="77777777" w:rsidR="00FC7203" w:rsidRPr="00FC7203" w:rsidRDefault="00FC7203" w:rsidP="009D3411">
            <w:pPr>
              <w:spacing w:before="0" w:after="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bidi="bg-BG"/>
              </w:rPr>
            </w:pPr>
            <w:r w:rsidRPr="00FC7203">
              <w:rPr>
                <w:rFonts w:ascii="Times New Roman" w:hAnsi="Times New Roman"/>
                <w:bCs/>
                <w:sz w:val="24"/>
                <w:szCs w:val="24"/>
                <w:lang w:bidi="bg-BG"/>
              </w:rPr>
              <w:t>Автоматични актуализации</w:t>
            </w:r>
          </w:p>
        </w:tc>
      </w:tr>
    </w:tbl>
    <w:p w14:paraId="740871BD" w14:textId="70E7F920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1A09AA9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3006812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22. Ползи от дигитализацията чрез ERP</w:t>
      </w:r>
    </w:p>
    <w:p w14:paraId="5AA347F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1A534E9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Дигитализацията, осъществявана чрез ERP системи, е основен фактор за повишаване на конкурентоспособността на предприятията. Ползите включват:</w:t>
      </w:r>
    </w:p>
    <w:p w14:paraId="79EB953A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Повишена ефективност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5DC8C6F5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автоматизират рутинни задачи, което намалява времето за изпълнение.</w:t>
      </w:r>
    </w:p>
    <w:p w14:paraId="7A858CA0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Данни в реално време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7070DE58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Предоставя точна и актуална информация за процесите в организацията.</w:t>
      </w:r>
    </w:p>
    <w:p w14:paraId="350EB880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Улеснена комуникация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10C8DAF3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данни между отделите подобрява комуникацията.</w:t>
      </w:r>
    </w:p>
    <w:p w14:paraId="04844498" w14:textId="77777777" w:rsidR="00FC7203" w:rsidRPr="00FC7203" w:rsidRDefault="00FC7203" w:rsidP="009D3411">
      <w:pPr>
        <w:numPr>
          <w:ilvl w:val="0"/>
          <w:numId w:val="6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Конкурентно предимство:</w:t>
      </w:r>
    </w:p>
    <w:p w14:paraId="6148240E" w14:textId="77777777" w:rsidR="00FC7203" w:rsidRPr="00FC7203" w:rsidRDefault="00FC7203" w:rsidP="009D3411">
      <w:pPr>
        <w:numPr>
          <w:ilvl w:val="1"/>
          <w:numId w:val="66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По-добрата организация и управление осигуряват предимство на пазара.</w:t>
      </w:r>
    </w:p>
    <w:p w14:paraId="279C06B4" w14:textId="61CD4F5A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7B9E42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23. Примери за успешни внедрявания</w:t>
      </w:r>
    </w:p>
    <w:p w14:paraId="5F406A66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2172B84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Няколко примера от реалния свят демонстрират как внедряването на ERP системи подобрява работата на организации:</w:t>
      </w:r>
    </w:p>
    <w:p w14:paraId="0F73D4E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914959F" w14:textId="77777777" w:rsidR="00FC7203" w:rsidRPr="00FC7203" w:rsidRDefault="00FC7203" w:rsidP="009D3411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SAP в автомобилната индустрия:</w:t>
      </w:r>
    </w:p>
    <w:p w14:paraId="35BCCB14" w14:textId="77777777" w:rsidR="00FC7203" w:rsidRPr="00FC7203" w:rsidRDefault="00FC7203" w:rsidP="009D3411">
      <w:pPr>
        <w:numPr>
          <w:ilvl w:val="1"/>
          <w:numId w:val="6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Автомобилни компании като BMW използват SAP за управление на производството, доставките и качеството.</w:t>
      </w:r>
    </w:p>
    <w:p w14:paraId="26C7A1B3" w14:textId="77777777" w:rsidR="00FC7203" w:rsidRPr="00FC7203" w:rsidRDefault="00FC7203" w:rsidP="009D3411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Oracle NetSuite в електронната търговия:</w:t>
      </w:r>
    </w:p>
    <w:p w14:paraId="539304ED" w14:textId="77777777" w:rsidR="00FC7203" w:rsidRPr="00FC7203" w:rsidRDefault="00FC7203" w:rsidP="009D3411">
      <w:pPr>
        <w:numPr>
          <w:ilvl w:val="1"/>
          <w:numId w:val="6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Онлайн магазини използват NetSuite за управление на складовите наличности и онлайн плащанията.</w:t>
      </w:r>
    </w:p>
    <w:p w14:paraId="4A30DB14" w14:textId="77777777" w:rsidR="00FC7203" w:rsidRPr="00FC7203" w:rsidRDefault="00FC7203" w:rsidP="009D3411">
      <w:pPr>
        <w:numPr>
          <w:ilvl w:val="0"/>
          <w:numId w:val="6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Microsoft Dynamics 365 в малкия бизнес:</w:t>
      </w:r>
    </w:p>
    <w:p w14:paraId="4F516615" w14:textId="77777777" w:rsidR="00FC7203" w:rsidRDefault="00FC7203" w:rsidP="009D3411">
      <w:pPr>
        <w:numPr>
          <w:ilvl w:val="1"/>
          <w:numId w:val="67"/>
        </w:numPr>
        <w:tabs>
          <w:tab w:val="num" w:pos="144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Малки предприятия използват Dynamics за управление на продажбите и счетоводството.</w:t>
      </w:r>
    </w:p>
    <w:p w14:paraId="33FCB694" w14:textId="77777777" w:rsidR="00770F05" w:rsidRPr="00FC7203" w:rsidRDefault="00770F05" w:rsidP="00770F05">
      <w:pPr>
        <w:spacing w:before="0" w:after="0" w:line="264" w:lineRule="auto"/>
        <w:ind w:left="180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ACBABB3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24. Етапи на внедряване на ERP системи</w:t>
      </w:r>
    </w:p>
    <w:p w14:paraId="043A62E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286BEAF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Успешното внедряване на ERP система изисква внимателно планиране и изпълнение, което преминава през няколко ключови етапа:</w:t>
      </w:r>
    </w:p>
    <w:p w14:paraId="2BE83E42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64DEC16" w14:textId="4EF1C39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24.1. Подготовка и анализ</w:t>
      </w:r>
    </w:p>
    <w:p w14:paraId="7666B76C" w14:textId="77777777" w:rsidR="00FC7203" w:rsidRPr="00FC7203" w:rsidRDefault="00FC7203" w:rsidP="009D3411">
      <w:pPr>
        <w:numPr>
          <w:ilvl w:val="0"/>
          <w:numId w:val="6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Оценка на текущите бизнес процеси.</w:t>
      </w:r>
    </w:p>
    <w:p w14:paraId="5D979A3E" w14:textId="77777777" w:rsidR="00FC7203" w:rsidRPr="00FC7203" w:rsidRDefault="00FC7203" w:rsidP="009D3411">
      <w:pPr>
        <w:numPr>
          <w:ilvl w:val="0"/>
          <w:numId w:val="6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Определяне на целите и изискванията към ERP системата.</w:t>
      </w:r>
    </w:p>
    <w:p w14:paraId="1C051C5C" w14:textId="77777777" w:rsidR="00FC7203" w:rsidRDefault="00FC7203" w:rsidP="009D3411">
      <w:pPr>
        <w:numPr>
          <w:ilvl w:val="0"/>
          <w:numId w:val="68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Идентифициране на заинтересованите страни и създаване на проектен екип.</w:t>
      </w:r>
    </w:p>
    <w:p w14:paraId="4E02DADC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B1DB51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24.2. Избор на ERP система</w:t>
      </w:r>
    </w:p>
    <w:p w14:paraId="4A68917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DB9DC26" w14:textId="77777777" w:rsidR="00FC7203" w:rsidRPr="00FC7203" w:rsidRDefault="00FC7203" w:rsidP="009D3411">
      <w:pPr>
        <w:numPr>
          <w:ilvl w:val="0"/>
          <w:numId w:val="6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Сравняване на наличните ERP решения на база функционалности, цена и гъвкавост.</w:t>
      </w:r>
    </w:p>
    <w:p w14:paraId="2E3F63A4" w14:textId="77777777" w:rsidR="00FC7203" w:rsidRPr="00FC7203" w:rsidRDefault="00FC7203" w:rsidP="009D3411">
      <w:pPr>
        <w:numPr>
          <w:ilvl w:val="0"/>
          <w:numId w:val="6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Провеждане на демонстрации и тестове на избраните платформи.</w:t>
      </w:r>
    </w:p>
    <w:p w14:paraId="0DAD3208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172E5A7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B4958CA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DE4924" w14:textId="7974B769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24.3. Планиране на внедряването</w:t>
      </w:r>
    </w:p>
    <w:p w14:paraId="54B986E2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AA8DD9D" w14:textId="77777777" w:rsidR="00FC7203" w:rsidRPr="00FC7203" w:rsidRDefault="00FC7203" w:rsidP="009D3411">
      <w:pPr>
        <w:numPr>
          <w:ilvl w:val="0"/>
          <w:numId w:val="7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Изготвяне на детайлен проектен план.</w:t>
      </w:r>
    </w:p>
    <w:p w14:paraId="3B4AD3AF" w14:textId="77777777" w:rsidR="00FC7203" w:rsidRDefault="00FC7203" w:rsidP="009D3411">
      <w:pPr>
        <w:numPr>
          <w:ilvl w:val="0"/>
          <w:numId w:val="7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Разпределяне на отговорностите в екипа.</w:t>
      </w:r>
    </w:p>
    <w:p w14:paraId="4DB6570C" w14:textId="77777777" w:rsidR="00770F05" w:rsidRPr="00FC7203" w:rsidRDefault="00770F05" w:rsidP="00770F05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0A7BFF5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24.4. Имплементация</w:t>
      </w:r>
    </w:p>
    <w:p w14:paraId="28338A68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E7BFC9B" w14:textId="77777777" w:rsidR="00FC7203" w:rsidRPr="00FC7203" w:rsidRDefault="00FC7203" w:rsidP="009D3411">
      <w:pPr>
        <w:numPr>
          <w:ilvl w:val="0"/>
          <w:numId w:val="7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Инсталация на софтуера (локално или в облака).</w:t>
      </w:r>
    </w:p>
    <w:p w14:paraId="7596C802" w14:textId="77777777" w:rsidR="00FC7203" w:rsidRPr="00FC7203" w:rsidRDefault="00FC7203" w:rsidP="009D3411">
      <w:pPr>
        <w:numPr>
          <w:ilvl w:val="0"/>
          <w:numId w:val="7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Прехвърляне на данни от съществуващите системи.</w:t>
      </w:r>
    </w:p>
    <w:p w14:paraId="3483DEC0" w14:textId="77777777" w:rsidR="00FC7203" w:rsidRPr="00FC7203" w:rsidRDefault="00FC7203" w:rsidP="009D3411">
      <w:pPr>
        <w:numPr>
          <w:ilvl w:val="0"/>
          <w:numId w:val="7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Тестове на новата система.</w:t>
      </w:r>
    </w:p>
    <w:p w14:paraId="2B8CB327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205467D" w14:textId="34BF5781" w:rsidR="00FC7203" w:rsidRPr="00770F05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24.5. Обучение на персонала</w:t>
      </w:r>
    </w:p>
    <w:p w14:paraId="50CA4E1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F6E01F9" w14:textId="77777777" w:rsidR="00FC7203" w:rsidRPr="00FC7203" w:rsidRDefault="00FC7203" w:rsidP="009D3411">
      <w:pPr>
        <w:numPr>
          <w:ilvl w:val="0"/>
          <w:numId w:val="7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Провеждане на специализирани обучения за различни роли в компанията.</w:t>
      </w:r>
    </w:p>
    <w:p w14:paraId="1A4EA21F" w14:textId="77777777" w:rsidR="00FC7203" w:rsidRDefault="00FC7203" w:rsidP="009D3411">
      <w:pPr>
        <w:numPr>
          <w:ilvl w:val="0"/>
          <w:numId w:val="7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Създаване на ръководства и предоставяне на достъп до ресурси.</w:t>
      </w:r>
    </w:p>
    <w:p w14:paraId="78CF2C95" w14:textId="77777777" w:rsidR="00770F05" w:rsidRPr="00FC7203" w:rsidRDefault="00770F05" w:rsidP="00770F05">
      <w:pPr>
        <w:spacing w:before="0" w:after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9B388A" w14:textId="6DD4D661" w:rsidR="00770F05" w:rsidRPr="00FC7203" w:rsidRDefault="00FC7203" w:rsidP="00770F05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24.6. Стартиране и мониторинг</w:t>
      </w:r>
    </w:p>
    <w:p w14:paraId="1B8BF868" w14:textId="77777777" w:rsidR="00FC7203" w:rsidRPr="00FC7203" w:rsidRDefault="00FC7203" w:rsidP="009D3411">
      <w:pPr>
        <w:numPr>
          <w:ilvl w:val="0"/>
          <w:numId w:val="7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Официално стартиране на ERP системата.</w:t>
      </w:r>
    </w:p>
    <w:p w14:paraId="63C568AC" w14:textId="77777777" w:rsidR="00FC7203" w:rsidRPr="00FC7203" w:rsidRDefault="00FC7203" w:rsidP="009D3411">
      <w:pPr>
        <w:numPr>
          <w:ilvl w:val="0"/>
          <w:numId w:val="7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Наблюдение на работата ѝ и разрешаване на възникнали проблеми.</w:t>
      </w:r>
    </w:p>
    <w:p w14:paraId="274D85D9" w14:textId="77777777" w:rsidR="00FC7203" w:rsidRPr="00FC7203" w:rsidRDefault="00FC7203" w:rsidP="009D3411">
      <w:pPr>
        <w:numPr>
          <w:ilvl w:val="0"/>
          <w:numId w:val="7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Събиране на обратна връзка от потребителите.</w:t>
      </w:r>
    </w:p>
    <w:p w14:paraId="641496DE" w14:textId="193135A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4ECB5F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25. Интеграция на ERP системите с други технологии</w:t>
      </w:r>
    </w:p>
    <w:p w14:paraId="3A6A7D8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0830C00" w14:textId="77777777" w:rsidR="00770F05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Една от основните характеристики на съвременните ERP системи е способността им да се интегрират с други софтуерни решения и технологии. </w:t>
      </w:r>
    </w:p>
    <w:p w14:paraId="080D8D1D" w14:textId="225F63C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Примерите включват:</w:t>
      </w:r>
    </w:p>
    <w:p w14:paraId="2E6E4C3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AEB56D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25.1. Интеграция с CRM системи</w:t>
      </w:r>
    </w:p>
    <w:p w14:paraId="34356F1A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16F76FC" w14:textId="77777777" w:rsidR="00FC7203" w:rsidRPr="00FC7203" w:rsidRDefault="00FC7203" w:rsidP="009D3411">
      <w:pPr>
        <w:numPr>
          <w:ilvl w:val="0"/>
          <w:numId w:val="7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Обединяване на данни за клиентите, поръчките и продажбите.</w:t>
      </w:r>
    </w:p>
    <w:p w14:paraId="2C346535" w14:textId="77777777" w:rsidR="00FC7203" w:rsidRPr="00FC7203" w:rsidRDefault="00FC7203" w:rsidP="009D3411">
      <w:pPr>
        <w:numPr>
          <w:ilvl w:val="0"/>
          <w:numId w:val="74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Оптимизиране на маркетинговите и продажбените дейности.</w:t>
      </w:r>
    </w:p>
    <w:p w14:paraId="06F029A1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11B7CEA" w14:textId="64BB77C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25.2. Интеграция с BI (Business Intelligence)</w:t>
      </w:r>
    </w:p>
    <w:p w14:paraId="443E69FC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46942078" w14:textId="77777777" w:rsidR="00FC7203" w:rsidRPr="00FC7203" w:rsidRDefault="00FC7203" w:rsidP="009D3411">
      <w:pPr>
        <w:numPr>
          <w:ilvl w:val="0"/>
          <w:numId w:val="7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BI инструменти за анализ на данни, събрани от ERP системата.</w:t>
      </w:r>
    </w:p>
    <w:p w14:paraId="3BAE7CC7" w14:textId="77777777" w:rsidR="00FC7203" w:rsidRPr="00FC7203" w:rsidRDefault="00FC7203" w:rsidP="009D3411">
      <w:pPr>
        <w:numPr>
          <w:ilvl w:val="0"/>
          <w:numId w:val="7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Генериране на визуални отчети и прогнози.</w:t>
      </w:r>
    </w:p>
    <w:p w14:paraId="77BE2CC6" w14:textId="77777777" w:rsidR="00770F05" w:rsidRDefault="00770F05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FF5A853" w14:textId="6A5C733F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25.3. Интеграция с IoT</w:t>
      </w:r>
    </w:p>
    <w:p w14:paraId="395155E1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E473D4F" w14:textId="77777777" w:rsidR="00FC7203" w:rsidRPr="00FC7203" w:rsidRDefault="00FC7203" w:rsidP="009D3411">
      <w:pPr>
        <w:numPr>
          <w:ilvl w:val="0"/>
          <w:numId w:val="7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Свързване на IoT устройства за събиране на данни в реално време.</w:t>
      </w:r>
    </w:p>
    <w:p w14:paraId="0E07F2A5" w14:textId="77777777" w:rsidR="00FC7203" w:rsidRDefault="00FC7203" w:rsidP="009D3411">
      <w:pPr>
        <w:numPr>
          <w:ilvl w:val="0"/>
          <w:numId w:val="7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Подобряване на производството, логистиката и управлението на запасите.</w:t>
      </w:r>
    </w:p>
    <w:p w14:paraId="58C9709F" w14:textId="77777777" w:rsidR="00770F05" w:rsidRPr="00FC7203" w:rsidRDefault="00770F05" w:rsidP="00770F05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1F449A1" w14:textId="77777777" w:rsidR="00FC7203" w:rsidRPr="00770F05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25.4. Интеграция с облачни услуги</w:t>
      </w:r>
    </w:p>
    <w:p w14:paraId="6A143970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3B98D56" w14:textId="77777777" w:rsidR="00FC7203" w:rsidRPr="00FC7203" w:rsidRDefault="00FC7203" w:rsidP="009D3411">
      <w:pPr>
        <w:numPr>
          <w:ilvl w:val="0"/>
          <w:numId w:val="7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платформи като AWS, Microsoft Azure или Google Cloud за хостване на ERP системи.</w:t>
      </w:r>
    </w:p>
    <w:p w14:paraId="30701301" w14:textId="77777777" w:rsidR="00FC7203" w:rsidRPr="00FC7203" w:rsidRDefault="00FC7203" w:rsidP="009D3411">
      <w:pPr>
        <w:numPr>
          <w:ilvl w:val="0"/>
          <w:numId w:val="7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Увеличаване на мащабируемостта и надеждността на системата.</w:t>
      </w:r>
    </w:p>
    <w:p w14:paraId="5695E374" w14:textId="07F7824B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F43CE0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26. Чести проблеми и техните решения при работа с ERP</w:t>
      </w:r>
    </w:p>
    <w:p w14:paraId="7E5B423D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743CA2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Въпреки многобройните предимства на ERP системите, организациите често се сблъскват с проблеми, като:</w:t>
      </w:r>
    </w:p>
    <w:p w14:paraId="0F4BE29F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EAFB579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Проблеми със съвместимостта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5D1EBDA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Провеждане на предварителни тестове и адаптиране на съществуващите системи.</w:t>
      </w:r>
    </w:p>
    <w:p w14:paraId="5151DEA4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Недостатъчно обучение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4CD70841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Инвестиране в качествени обучителни програми за персонала.</w:t>
      </w:r>
    </w:p>
    <w:p w14:paraId="706474CF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Съпротива от страна на служителите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58E2292D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Ангажиране на служителите в процеса на внедряване и обясняване на ползите.</w:t>
      </w:r>
    </w:p>
    <w:p w14:paraId="7752867A" w14:textId="77777777" w:rsidR="00FC7203" w:rsidRPr="00FC7203" w:rsidRDefault="00FC7203" w:rsidP="009D3411">
      <w:pPr>
        <w:numPr>
          <w:ilvl w:val="0"/>
          <w:numId w:val="78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Технически грешки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33FDDC13" w14:textId="77777777" w:rsidR="00FC7203" w:rsidRPr="00FC7203" w:rsidRDefault="00FC7203" w:rsidP="009D3411">
      <w:pPr>
        <w:numPr>
          <w:ilvl w:val="1"/>
          <w:numId w:val="78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Разрешение: Поддръжка от експертен IT екип и постоянни актуализации.</w:t>
      </w:r>
    </w:p>
    <w:p w14:paraId="2CF09228" w14:textId="35EC57C0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423C66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27. Заключителен анализ</w:t>
      </w:r>
    </w:p>
    <w:p w14:paraId="0CB6F0F7" w14:textId="77777777" w:rsidR="00770F05" w:rsidRPr="00FC7203" w:rsidRDefault="00770F05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B7FF86D" w14:textId="77777777" w:rsidR="00FC7203" w:rsidRPr="00FC7203" w:rsidRDefault="00FC7203" w:rsidP="009E4A14">
      <w:pPr>
        <w:spacing w:before="0" w:after="0" w:line="264" w:lineRule="auto"/>
        <w:ind w:left="72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важен инструмент за модерните предприятия, тъй като те не само оптимизират бизнес процесите, но и осигуряват конкурентно предимство. Успешното внедряване и използване на ERP изисква правилно планиране, обучение и адаптация към новите технологии.</w:t>
      </w:r>
    </w:p>
    <w:p w14:paraId="31801B54" w14:textId="77777777" w:rsidR="009E4A14" w:rsidRDefault="009E4A14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26C2EFB" w14:textId="18C0A4D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lastRenderedPageBreak/>
        <w:t>28. Персонализиране на ERP системите</w:t>
      </w:r>
    </w:p>
    <w:p w14:paraId="2931F7A0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04FCFDF" w14:textId="77777777" w:rsidR="009E4A1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Една от важните характеристики на съвременните ERP системи е възможността за персонализация. </w:t>
      </w:r>
    </w:p>
    <w:p w14:paraId="6B533E07" w14:textId="7CF579D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означава, че системата може да бъде адаптирана към специфичните нужди на всяко предприятие, като се използват различни подходи:</w:t>
      </w:r>
    </w:p>
    <w:p w14:paraId="662EA551" w14:textId="77777777" w:rsidR="009E4A14" w:rsidRDefault="009E4A14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37F937E" w14:textId="40E682A4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28.1. Модули и функционалности</w:t>
      </w:r>
    </w:p>
    <w:p w14:paraId="723169F2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04A39D8" w14:textId="77777777" w:rsidR="00FC7203" w:rsidRPr="00FC7203" w:rsidRDefault="00FC7203" w:rsidP="009D3411">
      <w:pPr>
        <w:numPr>
          <w:ilvl w:val="0"/>
          <w:numId w:val="7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са съставени от отделни модули, които могат да бъдат активирани или деактивирани в зависимост от изискванията на бизнеса.</w:t>
      </w:r>
    </w:p>
    <w:p w14:paraId="3A99CAB1" w14:textId="77777777" w:rsidR="00FC7203" w:rsidRDefault="00FC7203" w:rsidP="009D3411">
      <w:pPr>
        <w:numPr>
          <w:ilvl w:val="0"/>
          <w:numId w:val="79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 за модули: счетоводство, управление на човешките ресурси, CRM, управление на веригата за доставки.</w:t>
      </w:r>
    </w:p>
    <w:p w14:paraId="569A0CBA" w14:textId="77777777" w:rsidR="009E4A14" w:rsidRPr="00FC7203" w:rsidRDefault="009E4A14" w:rsidP="009E4A1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901BD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28.2. Персонализирани интерфейси</w:t>
      </w:r>
    </w:p>
    <w:p w14:paraId="337A9FD1" w14:textId="77777777" w:rsidR="009E4A14" w:rsidRPr="00FC7203" w:rsidRDefault="009E4A1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12C127CE" w14:textId="77777777" w:rsidR="00FC7203" w:rsidRPr="00FC7203" w:rsidRDefault="00FC7203" w:rsidP="009D3411">
      <w:pPr>
        <w:numPr>
          <w:ilvl w:val="0"/>
          <w:numId w:val="8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Създаване на индивидуални табла за управление за различните отдели или роли в организацията.</w:t>
      </w:r>
    </w:p>
    <w:p w14:paraId="1720BFA3" w14:textId="77777777" w:rsidR="00FC7203" w:rsidRDefault="00FC7203" w:rsidP="009D3411">
      <w:pPr>
        <w:numPr>
          <w:ilvl w:val="0"/>
          <w:numId w:val="8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визуални инструменти за оптимизация на интерфейса.</w:t>
      </w:r>
    </w:p>
    <w:p w14:paraId="6A11CA7A" w14:textId="77777777" w:rsidR="00865434" w:rsidRPr="00FC7203" w:rsidRDefault="00865434" w:rsidP="0086543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E6493B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28.3. Интеграция с вътрешни системи</w:t>
      </w:r>
    </w:p>
    <w:p w14:paraId="361A5876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5384134C" w14:textId="77777777" w:rsidR="00FC7203" w:rsidRPr="00FC7203" w:rsidRDefault="00FC7203" w:rsidP="009D3411">
      <w:pPr>
        <w:numPr>
          <w:ilvl w:val="0"/>
          <w:numId w:val="8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често се интегрират с вътрешни софтуери, използвани от организацията.</w:t>
      </w:r>
    </w:p>
    <w:p w14:paraId="0CE52474" w14:textId="77777777" w:rsidR="00FC7203" w:rsidRPr="00FC7203" w:rsidRDefault="00FC7203" w:rsidP="009D3411">
      <w:pPr>
        <w:numPr>
          <w:ilvl w:val="0"/>
          <w:numId w:val="8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включва специфични приложения за производство, маркетинг или управление на проекти.</w:t>
      </w:r>
    </w:p>
    <w:p w14:paraId="4DB42173" w14:textId="3754B88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274122B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29. Сигурност в ERP системите</w:t>
      </w:r>
    </w:p>
    <w:p w14:paraId="2398C8CB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09E9C9D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Сигурността е критичен аспект при използването на ERP системи, особено когато става въпрос за чувствителни данни. Основните мерки за защита включват:</w:t>
      </w:r>
    </w:p>
    <w:p w14:paraId="598BC9A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8F15595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29.1. Криптиране на данни</w:t>
      </w:r>
    </w:p>
    <w:p w14:paraId="7527B659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713F5D54" w14:textId="5FF64C4C" w:rsidR="00865434" w:rsidRPr="00FC7203" w:rsidRDefault="00FC7203" w:rsidP="00865434">
      <w:pPr>
        <w:numPr>
          <w:ilvl w:val="0"/>
          <w:numId w:val="82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криптиране за защита на данните по време на предаване и съхранение.</w:t>
      </w:r>
    </w:p>
    <w:p w14:paraId="2F90077A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lastRenderedPageBreak/>
        <w:t>29.2. Контрол на достъпа</w:t>
      </w:r>
    </w:p>
    <w:p w14:paraId="6E4FA44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437BA7D7" w14:textId="77777777" w:rsidR="00FC7203" w:rsidRDefault="00FC7203" w:rsidP="009D3411">
      <w:pPr>
        <w:numPr>
          <w:ilvl w:val="0"/>
          <w:numId w:val="83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Определяне на права и роли за всеки потребител, като се ограничат достъпите до чувствителна информация.</w:t>
      </w:r>
    </w:p>
    <w:p w14:paraId="15A365FE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9E2B8B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29.3. Регулярни актуализации</w:t>
      </w:r>
    </w:p>
    <w:p w14:paraId="02C054E3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9D668D5" w14:textId="77777777" w:rsidR="00FC7203" w:rsidRDefault="00FC7203" w:rsidP="009D3411">
      <w:pPr>
        <w:numPr>
          <w:ilvl w:val="0"/>
          <w:numId w:val="84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Осигуряване на навременни актуализации на системата, за да се коригират уязвимости.</w:t>
      </w:r>
    </w:p>
    <w:p w14:paraId="3D36DFC7" w14:textId="77777777" w:rsidR="00865434" w:rsidRPr="00FC7203" w:rsidRDefault="00865434" w:rsidP="00865434">
      <w:pPr>
        <w:spacing w:before="0" w:after="0" w:line="264" w:lineRule="auto"/>
        <w:ind w:left="104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1806729" w14:textId="77777777" w:rsidR="00FC7203" w:rsidRPr="00865434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29.4. Мониторинг на дейности</w:t>
      </w:r>
    </w:p>
    <w:p w14:paraId="1C83C2F1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60230B7" w14:textId="77777777" w:rsidR="00FC7203" w:rsidRPr="00FC7203" w:rsidRDefault="00FC7203" w:rsidP="009D3411">
      <w:pPr>
        <w:numPr>
          <w:ilvl w:val="0"/>
          <w:numId w:val="85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за наблюдение следят подозрителни действия и сигнализират при възможни заплахи.</w:t>
      </w:r>
    </w:p>
    <w:p w14:paraId="0D13A564" w14:textId="48BC0C2D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5BCA22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30. Практически примери за иновации в ERP</w:t>
      </w:r>
    </w:p>
    <w:p w14:paraId="6D7D5B18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70A58E2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30.1. Изкуствен интелект за прогнозиране</w:t>
      </w:r>
    </w:p>
    <w:p w14:paraId="1A4C56A7" w14:textId="77777777" w:rsidR="00FC7203" w:rsidRDefault="00FC7203" w:rsidP="009D3411">
      <w:pPr>
        <w:numPr>
          <w:ilvl w:val="0"/>
          <w:numId w:val="86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Интеграцията на AI позволява на ERP системите да предсказват бъдещи нужди, като предлагат оптимизирани решения за производство и доставки.</w:t>
      </w:r>
    </w:p>
    <w:p w14:paraId="1BE7379A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DA4F358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30.2. Blockchain технологии</w:t>
      </w:r>
    </w:p>
    <w:p w14:paraId="6BB75BCF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3C187D64" w14:textId="77777777" w:rsidR="00FC7203" w:rsidRPr="00FC7203" w:rsidRDefault="00FC7203" w:rsidP="009D3411">
      <w:pPr>
        <w:numPr>
          <w:ilvl w:val="0"/>
          <w:numId w:val="8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Blockchain гарантира прозрачност и сигурност при трансакциите в ERP системите.</w:t>
      </w:r>
    </w:p>
    <w:p w14:paraId="128F3A13" w14:textId="77777777" w:rsidR="00FC7203" w:rsidRDefault="00FC7203" w:rsidP="009D3411">
      <w:pPr>
        <w:numPr>
          <w:ilvl w:val="0"/>
          <w:numId w:val="87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е особено полезно в управлението на веригата за доставки.</w:t>
      </w:r>
    </w:p>
    <w:p w14:paraId="577F3670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1BB3AF1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30.3. Виртуална и добавена реалност (VR/AR)</w:t>
      </w:r>
    </w:p>
    <w:p w14:paraId="15630BC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5750C412" w14:textId="77777777" w:rsidR="00FC7203" w:rsidRDefault="00FC7203" w:rsidP="009D3411">
      <w:pPr>
        <w:numPr>
          <w:ilvl w:val="0"/>
          <w:numId w:val="88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Използването на VR/AR за визуализация на данни, свързани с логистика или производство.</w:t>
      </w:r>
    </w:p>
    <w:p w14:paraId="675CA17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07EC1A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30.4. Интеграция с устойчиви технологии</w:t>
      </w:r>
    </w:p>
    <w:p w14:paraId="2055A682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29D7F8B7" w14:textId="77777777" w:rsidR="00FC7203" w:rsidRPr="00FC7203" w:rsidRDefault="00FC7203" w:rsidP="009D3411">
      <w:pPr>
        <w:numPr>
          <w:ilvl w:val="0"/>
          <w:numId w:val="89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могат да следят въглеродния отпечатък и да подпомагат изпълнението на екологични цели.</w:t>
      </w:r>
    </w:p>
    <w:p w14:paraId="014A93E9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lastRenderedPageBreak/>
        <w:t>31. Ролята на автоматизацията в ERP системите</w:t>
      </w:r>
    </w:p>
    <w:p w14:paraId="0C047BB0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4B70CBC7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Автоматизацията е ключов компонент в модерните ERP решения, тъй като тя допринася за повишаване на ефективността и минимизиране на ръчната работа. </w:t>
      </w:r>
    </w:p>
    <w:p w14:paraId="2518FB88" w14:textId="2309D659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Основните ѝ приложения са:</w:t>
      </w:r>
    </w:p>
    <w:p w14:paraId="4A76587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31.1. Автоматизация на процеси</w:t>
      </w:r>
    </w:p>
    <w:p w14:paraId="392D8EB6" w14:textId="77777777" w:rsidR="00FC7203" w:rsidRPr="00FC7203" w:rsidRDefault="00FC7203" w:rsidP="009D3411">
      <w:pPr>
        <w:numPr>
          <w:ilvl w:val="0"/>
          <w:numId w:val="90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ERP системите автоматизират рутинни задачи като обработка на поръчки, управление на инвентара и генериране на отчети.</w:t>
      </w:r>
    </w:p>
    <w:p w14:paraId="23C8AF71" w14:textId="77777777" w:rsidR="00FC7203" w:rsidRDefault="00FC7203" w:rsidP="009D3411">
      <w:pPr>
        <w:numPr>
          <w:ilvl w:val="0"/>
          <w:numId w:val="90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Намаляват се човешките грешки и времето за изпълнение на задачите.</w:t>
      </w:r>
    </w:p>
    <w:p w14:paraId="171DE89C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4FF34ED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31.2. Работни потоци</w:t>
      </w:r>
    </w:p>
    <w:p w14:paraId="26AF1B0B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2D9E4EC0" w14:textId="77777777" w:rsidR="00FC7203" w:rsidRPr="00FC7203" w:rsidRDefault="00FC7203" w:rsidP="009D3411">
      <w:pPr>
        <w:numPr>
          <w:ilvl w:val="0"/>
          <w:numId w:val="91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Системите предлагат възможности за създаване на автоматизирани работни потоци, които оптимизират процесите в организацията.</w:t>
      </w:r>
    </w:p>
    <w:p w14:paraId="2D3FEFBF" w14:textId="77777777" w:rsidR="00FC7203" w:rsidRDefault="00FC7203" w:rsidP="009D3411">
      <w:pPr>
        <w:numPr>
          <w:ilvl w:val="0"/>
          <w:numId w:val="91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Например: автоматично одобрение на заявка за покупка въз основа на зададени критерии.</w:t>
      </w:r>
    </w:p>
    <w:p w14:paraId="4AFD7E3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8DD3D9E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31.3. Интелигентна автоматизация</w:t>
      </w:r>
    </w:p>
    <w:p w14:paraId="0E5B7396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2A9197F6" w14:textId="77777777" w:rsidR="00FC7203" w:rsidRPr="00FC7203" w:rsidRDefault="00FC7203" w:rsidP="009D3411">
      <w:pPr>
        <w:numPr>
          <w:ilvl w:val="0"/>
          <w:numId w:val="92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 помощта на изкуствен интелект ERP системите могат да разпознават модели и да предлагат автоматизирани решения, например прогнозиране на търсенето.</w:t>
      </w:r>
    </w:p>
    <w:p w14:paraId="2E7F8FBC" w14:textId="75CFF913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EB9F13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32. Влияние на изкуствения интелект върху управлението в ERP</w:t>
      </w:r>
    </w:p>
    <w:p w14:paraId="07127900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3C02EB13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Интеграцията на AI технологии в ERP системите променя начина, по който се управляват бизнес процесите. </w:t>
      </w:r>
    </w:p>
    <w:p w14:paraId="6E66D318" w14:textId="1EDA6935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Примерите включват:</w:t>
      </w:r>
    </w:p>
    <w:p w14:paraId="79BD27F1" w14:textId="77777777" w:rsidR="00FC7203" w:rsidRPr="00FC7203" w:rsidRDefault="00FC7203" w:rsidP="009D3411">
      <w:pPr>
        <w:numPr>
          <w:ilvl w:val="0"/>
          <w:numId w:val="9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данни в реално време:</w:t>
      </w:r>
    </w:p>
    <w:p w14:paraId="68B23BDD" w14:textId="77777777" w:rsidR="00FC7203" w:rsidRPr="00FC7203" w:rsidRDefault="00FC7203" w:rsidP="009D3411">
      <w:pPr>
        <w:numPr>
          <w:ilvl w:val="1"/>
          <w:numId w:val="9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обработва и анализира данни в реално време, за да предостави точни прогнози и препоръки.</w:t>
      </w:r>
    </w:p>
    <w:p w14:paraId="18AF7C1B" w14:textId="77777777" w:rsidR="00FC7203" w:rsidRPr="00FC7203" w:rsidRDefault="00FC7203" w:rsidP="009D3411">
      <w:pPr>
        <w:numPr>
          <w:ilvl w:val="0"/>
          <w:numId w:val="9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Управление на риска:</w:t>
      </w:r>
    </w:p>
    <w:p w14:paraId="1F38E417" w14:textId="77777777" w:rsidR="00FC7203" w:rsidRPr="00FC7203" w:rsidRDefault="00FC7203" w:rsidP="009D3411">
      <w:pPr>
        <w:numPr>
          <w:ilvl w:val="1"/>
          <w:numId w:val="9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AI алгоритмите предсказват потенциални рискове и предлагат стратегии за тяхното минимизиране.</w:t>
      </w:r>
    </w:p>
    <w:p w14:paraId="6492F662" w14:textId="77777777" w:rsidR="00FC7203" w:rsidRPr="00FC7203" w:rsidRDefault="00FC7203" w:rsidP="009D3411">
      <w:pPr>
        <w:numPr>
          <w:ilvl w:val="0"/>
          <w:numId w:val="93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Оптимизация на веригата за доставки:</w:t>
      </w:r>
    </w:p>
    <w:p w14:paraId="7502F7FF" w14:textId="77777777" w:rsidR="00FC7203" w:rsidRPr="00FC7203" w:rsidRDefault="00FC7203" w:rsidP="009D3411">
      <w:pPr>
        <w:numPr>
          <w:ilvl w:val="1"/>
          <w:numId w:val="93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AI автоматизира планирането на доставки въз основа на променящи се условия, като например промени в търсенето или логистични проблеми.</w:t>
      </w:r>
    </w:p>
    <w:p w14:paraId="0DF0EF25" w14:textId="5701030E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F131B81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33. Възход на микроуслугите в ERP</w:t>
      </w:r>
    </w:p>
    <w:p w14:paraId="12C5757C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C388D16" w14:textId="77777777" w:rsidR="00865434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Микроуслугите са архитектурен подход, при който функционалностите на ERP системата са разделени на малки, независими модули. </w:t>
      </w:r>
    </w:p>
    <w:p w14:paraId="4B13257D" w14:textId="3C38DB0E" w:rsidR="00FC7203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Този подход предлага няколко ключови предимства:</w:t>
      </w:r>
    </w:p>
    <w:p w14:paraId="45ED2ABD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920F8B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33.1. Гъвкавост</w:t>
      </w:r>
    </w:p>
    <w:p w14:paraId="566B06E2" w14:textId="77777777" w:rsidR="00FC7203" w:rsidRDefault="00FC7203" w:rsidP="009D3411">
      <w:pPr>
        <w:numPr>
          <w:ilvl w:val="0"/>
          <w:numId w:val="94"/>
        </w:numPr>
        <w:tabs>
          <w:tab w:val="num" w:pos="720"/>
        </w:tabs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Всеки модул може да бъде разработван, внедряван и актуализиран независимо от останалите.</w:t>
      </w:r>
    </w:p>
    <w:p w14:paraId="2C93CB67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2F3FF90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33.2. Подобрена производителност</w:t>
      </w:r>
    </w:p>
    <w:p w14:paraId="380E69CE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45A033FE" w14:textId="77777777" w:rsidR="00FC7203" w:rsidRDefault="00FC7203" w:rsidP="009D3411">
      <w:pPr>
        <w:numPr>
          <w:ilvl w:val="0"/>
          <w:numId w:val="95"/>
        </w:num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Микроуслугите са оптимизирани за изпълнение на специфични задачи, което подобрява цялостната ефективност на системата.</w:t>
      </w:r>
    </w:p>
    <w:p w14:paraId="75AC81D4" w14:textId="77777777" w:rsidR="00865434" w:rsidRPr="00FC7203" w:rsidRDefault="00865434" w:rsidP="00865434">
      <w:pPr>
        <w:spacing w:before="0" w:after="0" w:line="264" w:lineRule="auto"/>
        <w:ind w:left="108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DF77AB4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33.3. Лесна интеграция</w:t>
      </w:r>
    </w:p>
    <w:p w14:paraId="4B2FED2F" w14:textId="77777777" w:rsidR="00865434" w:rsidRPr="00FC7203" w:rsidRDefault="00865434" w:rsidP="009D3411">
      <w:pPr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</w:p>
    <w:p w14:paraId="0A2B26A8" w14:textId="77777777" w:rsidR="00FC7203" w:rsidRPr="00FC7203" w:rsidRDefault="00FC7203" w:rsidP="009D3411">
      <w:pPr>
        <w:numPr>
          <w:ilvl w:val="0"/>
          <w:numId w:val="96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Модулите могат да бъдат лесно интегрирани с други системи или приложения чрез API (Application Programming Interfaces).</w:t>
      </w:r>
    </w:p>
    <w:p w14:paraId="3476B7A6" w14:textId="730E8508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4970331F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t>34. Ползите от модулното програмиране в ERP</w:t>
      </w:r>
    </w:p>
    <w:p w14:paraId="348B128F" w14:textId="77777777" w:rsidR="00F9472C" w:rsidRPr="00FC7203" w:rsidRDefault="00F9472C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670616AD" w14:textId="77777777" w:rsidR="00F9472C" w:rsidRDefault="00FC7203" w:rsidP="009D3411">
      <w:pPr>
        <w:spacing w:before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Модулното програмиране позволява ERP системите да бъдат изградени на принципа на взаимозаменяеми модули. </w:t>
      </w:r>
    </w:p>
    <w:p w14:paraId="7066019A" w14:textId="5653C6FF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Това осигурява:</w:t>
      </w:r>
    </w:p>
    <w:p w14:paraId="14586CE1" w14:textId="77777777" w:rsidR="00FC7203" w:rsidRPr="00FC7203" w:rsidRDefault="00FC7203" w:rsidP="009D3411">
      <w:pPr>
        <w:numPr>
          <w:ilvl w:val="0"/>
          <w:numId w:val="9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Лесно персонализиране:</w:t>
      </w:r>
    </w:p>
    <w:p w14:paraId="1F55B800" w14:textId="77777777" w:rsidR="00FC7203" w:rsidRPr="00FC7203" w:rsidRDefault="00FC7203" w:rsidP="009D3411">
      <w:pPr>
        <w:numPr>
          <w:ilvl w:val="1"/>
          <w:numId w:val="9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Организациите могат да изберат само тези модули, които отговарят на техните нужди.</w:t>
      </w:r>
    </w:p>
    <w:p w14:paraId="36809DAF" w14:textId="77777777" w:rsidR="00FC7203" w:rsidRPr="00FC7203" w:rsidRDefault="00FC7203" w:rsidP="009D3411">
      <w:pPr>
        <w:numPr>
          <w:ilvl w:val="0"/>
          <w:numId w:val="9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Подобрена поддръжка:</w:t>
      </w:r>
    </w:p>
    <w:p w14:paraId="7F2E1990" w14:textId="77777777" w:rsidR="00FC7203" w:rsidRPr="00FC7203" w:rsidRDefault="00FC7203" w:rsidP="009D3411">
      <w:pPr>
        <w:numPr>
          <w:ilvl w:val="1"/>
          <w:numId w:val="9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Всеки модул може да бъде обслужван и обновяван независимо.</w:t>
      </w:r>
    </w:p>
    <w:p w14:paraId="2697A519" w14:textId="77777777" w:rsidR="00FC7203" w:rsidRPr="00FC7203" w:rsidRDefault="00FC7203" w:rsidP="009D3411">
      <w:pPr>
        <w:numPr>
          <w:ilvl w:val="0"/>
          <w:numId w:val="97"/>
        </w:numPr>
        <w:tabs>
          <w:tab w:val="num" w:pos="72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/>
          <w:sz w:val="24"/>
          <w:szCs w:val="24"/>
          <w:lang w:bidi="bg-BG"/>
        </w:rPr>
        <w:t>Спестяване на разходи</w:t>
      </w:r>
      <w:r w:rsidRPr="00FC7203">
        <w:rPr>
          <w:rFonts w:ascii="Times New Roman" w:hAnsi="Times New Roman"/>
          <w:bCs/>
          <w:sz w:val="24"/>
          <w:szCs w:val="24"/>
          <w:lang w:bidi="bg-BG"/>
        </w:rPr>
        <w:t>:</w:t>
      </w:r>
    </w:p>
    <w:p w14:paraId="22A56642" w14:textId="77777777" w:rsidR="00FC7203" w:rsidRPr="00FC7203" w:rsidRDefault="00FC7203" w:rsidP="009D3411">
      <w:pPr>
        <w:numPr>
          <w:ilvl w:val="1"/>
          <w:numId w:val="97"/>
        </w:numPr>
        <w:tabs>
          <w:tab w:val="num" w:pos="1440"/>
        </w:tabs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Закупуването на модулни функции намалява необходимостта от пълна ERP система.</w:t>
      </w:r>
    </w:p>
    <w:p w14:paraId="3E50B1F7" w14:textId="52AE70CB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8C82F37" w14:textId="77777777" w:rsidR="00FC7203" w:rsidRDefault="00FC7203" w:rsidP="009D3411">
      <w:pPr>
        <w:spacing w:before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  <w:r w:rsidRPr="00FC7203">
        <w:rPr>
          <w:rFonts w:ascii="Times New Roman" w:hAnsi="Times New Roman"/>
          <w:b/>
          <w:sz w:val="28"/>
          <w:szCs w:val="28"/>
          <w:lang w:bidi="bg-BG"/>
        </w:rPr>
        <w:lastRenderedPageBreak/>
        <w:t>35. Заключителни размисли върху ERP системите</w:t>
      </w:r>
    </w:p>
    <w:p w14:paraId="1542CB14" w14:textId="77777777" w:rsidR="00F9472C" w:rsidRPr="00FC7203" w:rsidRDefault="00F9472C" w:rsidP="009D3411">
      <w:pPr>
        <w:spacing w:before="0" w:after="0" w:line="264" w:lineRule="auto"/>
        <w:jc w:val="both"/>
        <w:rPr>
          <w:rFonts w:ascii="Times New Roman" w:hAnsi="Times New Roman"/>
          <w:b/>
          <w:sz w:val="28"/>
          <w:szCs w:val="28"/>
          <w:lang w:bidi="bg-BG"/>
        </w:rPr>
      </w:pPr>
    </w:p>
    <w:p w14:paraId="1182B7CB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В съвременния бизнес свят уеб базираните ERP (Enterprise Resource Planning) системи се утвърдиха като основен инструмент за ефективно управление на ресурсите, автоматизация на процесите и оптимизиране на производителността. С развитието на технологиите, ERP решенията вече не са просто софтуерни платформи за управление на вътрешните операции, а интегрирани екосистеми, които обединяват различни бизнес функции в единна, динамична и интелигентна среда.</w:t>
      </w:r>
    </w:p>
    <w:p w14:paraId="5ED1B02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2D60887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Съчетаването на облачни технологии, изкуствен интелект (AI), машинно обучение (ML), Интернет на нещата (IoT) и блокчейн прави ERP системите по-мощни, по-гъвкави и лесно мащабируеми. Облачните ERP решения позволяват на компаниите да премахнат нуждата от скъпи локални инфраструктури, като същевременно осигуряват достъп в реално време до критична информация от всяка точка на света. AI и машинното обучение автоматизират анализите, предвиждат бъдещи тенденции и помагат на бизнеса да взема информирани решения с минимален риск. IoT устройствата, интегрирани в ERP системите, осигуряват автоматизирано събиране и обработка на данни от физически процеси, като управление на складове, логистика и производство, което подобрява ефективността и намалява разходите. Блокчейн технологията от своя страна повишава сигурността и прозрачността, като осигурява непроменяеми и проследими записи на транзакции.</w:t>
      </w:r>
    </w:p>
    <w:p w14:paraId="6B60EA97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149221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 xml:space="preserve">Една от най-съществените промени в модерните ERP системи е възможността за интеграция на бизнес процеси в реално време. Данните от различни отдели – финанси, продажби, логистика, човешки ресурси и производство – се синхронизират мигновено, което осигурява по-бърза и точна информация за състоянието на организацията. Това позволява на ръководството да реагира своевременно на промени в пазара, да оптимизира ресурсите и да повиши конкурентоспособността. Благодарение на тези иновации, компаниите могат не само да намалят грешките и времето </w:t>
      </w:r>
      <w:r w:rsidRPr="0074724D">
        <w:rPr>
          <w:rFonts w:ascii="Times New Roman" w:hAnsi="Times New Roman"/>
          <w:bCs/>
          <w:sz w:val="24"/>
          <w:szCs w:val="24"/>
          <w:lang w:bidi="bg-BG"/>
        </w:rPr>
        <w:lastRenderedPageBreak/>
        <w:t>за обработка на данни, но и да изградят по-добра координация между екипите и партньорите.</w:t>
      </w:r>
    </w:p>
    <w:p w14:paraId="3036A56D" w14:textId="77777777" w:rsidR="0074724D" w:rsidRPr="0074724D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5A14CD9" w14:textId="3B750B3C" w:rsidR="00FC7203" w:rsidRDefault="0074724D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val="en-US" w:bidi="bg-BG"/>
        </w:rPr>
      </w:pPr>
      <w:r w:rsidRPr="0074724D">
        <w:rPr>
          <w:rFonts w:ascii="Times New Roman" w:hAnsi="Times New Roman"/>
          <w:bCs/>
          <w:sz w:val="24"/>
          <w:szCs w:val="24"/>
          <w:lang w:bidi="bg-BG"/>
        </w:rPr>
        <w:t>С развитието на дигитализацията, ERP системите ще продължат да еволюират и да се адаптират към новите предизвикателства. Тенденцията към по-модулни, облачно базирани и интелигентни ERP решения ще позволи на предприятията да бъдат по-гъвкави, иновативни и устойчиви в конкурентната бизнес среда. Внедряването на съвременни ERP системи вече не е просто предимство, а необходимост за компаниите, които искат да останат релевантни и успешни в днешния бързо променящ се свят.</w:t>
      </w:r>
    </w:p>
    <w:p w14:paraId="67119E46" w14:textId="77777777" w:rsidR="00BD6D58" w:rsidRDefault="00BD6D58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603B2843" w14:textId="252066B9" w:rsidR="00BD6D58" w:rsidRPr="00BD6D58" w:rsidRDefault="00BD6D58" w:rsidP="0074724D">
      <w:pPr>
        <w:spacing w:before="0" w:after="0"/>
        <w:jc w:val="both"/>
        <w:rPr>
          <w:rFonts w:ascii="Times New Roman" w:hAnsi="Times New Roman"/>
          <w:b/>
          <w:sz w:val="24"/>
          <w:szCs w:val="24"/>
          <w:lang w:bidi="bg-BG"/>
        </w:rPr>
      </w:pPr>
      <w:r w:rsidRPr="00BD6D58">
        <w:rPr>
          <w:rFonts w:ascii="Times New Roman" w:hAnsi="Times New Roman"/>
          <w:b/>
          <w:sz w:val="24"/>
          <w:szCs w:val="24"/>
          <w:lang w:bidi="bg-BG"/>
        </w:rPr>
        <w:t>Описание на практическия проект</w:t>
      </w:r>
    </w:p>
    <w:p w14:paraId="630A6238" w14:textId="77777777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DF4851A" w14:textId="302095CA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В практически релиазиран ЕРП проект е развит Инвентарен модул, кото предоставя възможност за следене на складовите наличности, справки за продажби,</w:t>
      </w:r>
    </w:p>
    <w:p w14:paraId="61AC3AED" w14:textId="52E42549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За проекта са използвани съвременни технологии за разработка на софтуерни продукти. Архитектурната структура на проекта е разделена в две основни направления 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клиентска (</w:t>
      </w:r>
      <w:r>
        <w:rPr>
          <w:rFonts w:ascii="Times New Roman" w:hAnsi="Times New Roman"/>
          <w:bCs/>
          <w:sz w:val="24"/>
          <w:szCs w:val="24"/>
          <w:lang w:bidi="bg-BG"/>
        </w:rPr>
        <w:t>фронтенд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 xml:space="preserve">) 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и 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сървърна(</w:t>
      </w:r>
      <w:r>
        <w:rPr>
          <w:rFonts w:ascii="Times New Roman" w:hAnsi="Times New Roman"/>
          <w:bCs/>
          <w:sz w:val="24"/>
          <w:szCs w:val="24"/>
          <w:lang w:bidi="bg-BG"/>
        </w:rPr>
        <w:t>бекенд</w:t>
      </w:r>
      <w:r w:rsidR="00CB4FC4">
        <w:rPr>
          <w:rFonts w:ascii="Times New Roman" w:hAnsi="Times New Roman"/>
          <w:bCs/>
          <w:sz w:val="24"/>
          <w:szCs w:val="24"/>
          <w:lang w:bidi="bg-BG"/>
        </w:rPr>
        <w:t>)</w:t>
      </w:r>
      <w:r>
        <w:rPr>
          <w:rFonts w:ascii="Times New Roman" w:hAnsi="Times New Roman"/>
          <w:bCs/>
          <w:sz w:val="24"/>
          <w:szCs w:val="24"/>
          <w:lang w:bidi="bg-BG"/>
        </w:rPr>
        <w:t>, така се предоставя възможност за по добра скалируемост и гъвкавост.</w:t>
      </w:r>
    </w:p>
    <w:p w14:paraId="0E8EA737" w14:textId="07744631" w:rsidR="00E03CF0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>Сървърната част използв</w:t>
      </w:r>
      <w:r>
        <w:rPr>
          <w:rFonts w:ascii="Times New Roman" w:hAnsi="Times New Roman"/>
          <w:bCs/>
          <w:sz w:val="24"/>
          <w:szCs w:val="24"/>
          <w:lang w:val="en-US" w:bidi="bg-BG"/>
        </w:rPr>
        <w:t>a NodeJS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и 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Express </w:t>
      </w:r>
      <w:r>
        <w:rPr>
          <w:rFonts w:ascii="Times New Roman" w:hAnsi="Times New Roman"/>
          <w:bCs/>
          <w:sz w:val="24"/>
          <w:szCs w:val="24"/>
          <w:lang w:bidi="bg-BG"/>
        </w:rPr>
        <w:t>за комуникация с базата данни която е реализирана с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 Postgesql </w:t>
      </w:r>
      <w:r>
        <w:rPr>
          <w:rFonts w:ascii="Times New Roman" w:hAnsi="Times New Roman"/>
          <w:bCs/>
          <w:sz w:val="24"/>
          <w:szCs w:val="24"/>
          <w:lang w:bidi="bg-BG"/>
        </w:rPr>
        <w:t>и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 Prisma</w:t>
      </w:r>
    </w:p>
    <w:p w14:paraId="04D86079" w14:textId="3F7866EA" w:rsidR="00FD72B9" w:rsidRDefault="00CB4FC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t xml:space="preserve">Клиентската част е реализирана 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 xml:space="preserve">основно </w:t>
      </w:r>
      <w:r>
        <w:rPr>
          <w:rFonts w:ascii="Times New Roman" w:hAnsi="Times New Roman"/>
          <w:bCs/>
          <w:sz w:val="24"/>
          <w:szCs w:val="24"/>
          <w:lang w:bidi="bg-BG"/>
        </w:rPr>
        <w:t>чре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>з</w:t>
      </w:r>
    </w:p>
    <w:p w14:paraId="51FD94A9" w14:textId="18A12497" w:rsidR="00FD72B9" w:rsidRDefault="00CB4FC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Nextjs</w:t>
      </w:r>
      <w:r>
        <w:rPr>
          <w:rFonts w:ascii="Times New Roman" w:hAnsi="Times New Roman"/>
          <w:bCs/>
          <w:sz w:val="24"/>
          <w:szCs w:val="24"/>
          <w:lang w:bidi="bg-BG"/>
        </w:rPr>
        <w:t xml:space="preserve"> за основната архитектура</w:t>
      </w: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, </w:t>
      </w:r>
    </w:p>
    <w:p w14:paraId="5FE7D1E5" w14:textId="78177B05" w:rsidR="00FD72B9" w:rsidRPr="00FD72B9" w:rsidRDefault="00FD72B9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React/redux </w:t>
      </w:r>
      <w:r>
        <w:rPr>
          <w:rFonts w:ascii="Times New Roman" w:hAnsi="Times New Roman"/>
          <w:bCs/>
          <w:sz w:val="24"/>
          <w:szCs w:val="24"/>
          <w:lang w:bidi="bg-BG"/>
        </w:rPr>
        <w:t>за управление на глобалния стейт на апликацията</w:t>
      </w:r>
    </w:p>
    <w:p w14:paraId="19DF6D97" w14:textId="68161C8F" w:rsidR="00CB4FC4" w:rsidRDefault="00CB4FC4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>MaterialUI, Tailwind</w:t>
      </w:r>
      <w:r w:rsidR="00FD72B9">
        <w:rPr>
          <w:rFonts w:ascii="Times New Roman" w:hAnsi="Times New Roman"/>
          <w:bCs/>
          <w:sz w:val="24"/>
          <w:szCs w:val="24"/>
          <w:lang w:bidi="bg-BG"/>
        </w:rPr>
        <w:t xml:space="preserve"> за силизиране и оформление</w:t>
      </w:r>
    </w:p>
    <w:p w14:paraId="53CA650B" w14:textId="35E89CCE" w:rsidR="00FD72B9" w:rsidRDefault="00FD72B9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val="en-US" w:bidi="bg-BG"/>
        </w:rPr>
        <w:t xml:space="preserve">MaterialUI-X-data grid – </w:t>
      </w:r>
      <w:r>
        <w:rPr>
          <w:rFonts w:ascii="Times New Roman" w:hAnsi="Times New Roman"/>
          <w:bCs/>
          <w:sz w:val="24"/>
          <w:szCs w:val="24"/>
          <w:lang w:bidi="bg-BG"/>
        </w:rPr>
        <w:t>за визуализиране на разлишни диаграми и таблици</w:t>
      </w:r>
    </w:p>
    <w:p w14:paraId="69217E49" w14:textId="77777777" w:rsidR="00FD72B9" w:rsidRPr="00FD72B9" w:rsidRDefault="00FD72B9" w:rsidP="00FD72B9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04A3A5D" w14:textId="269198C3" w:rsidR="00FD72B9" w:rsidRPr="00FD72B9" w:rsidRDefault="00FD72B9" w:rsidP="00FD72B9">
      <w:pPr>
        <w:spacing w:before="0" w:after="0"/>
        <w:ind w:left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5D5C51C0" w14:textId="77777777" w:rsidR="00E03CF0" w:rsidRPr="009D3411" w:rsidRDefault="00E03CF0" w:rsidP="0074724D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36D0C0A8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0183ED7A" w14:textId="77777777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</w:p>
    <w:p w14:paraId="77931AE8" w14:textId="6D28EC06" w:rsidR="00FC7203" w:rsidRPr="009D3411" w:rsidRDefault="00FC7203" w:rsidP="009D3411">
      <w:pPr>
        <w:spacing w:before="0" w:after="0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9D3411">
        <w:rPr>
          <w:rFonts w:ascii="Times New Roman" w:hAnsi="Times New Roman"/>
          <w:bCs/>
          <w:sz w:val="24"/>
          <w:szCs w:val="24"/>
          <w:lang w:bidi="bg-BG"/>
        </w:rPr>
        <w:t>+++++++++++++++++++++++++++++++++++++++++++++++</w:t>
      </w:r>
    </w:p>
    <w:p w14:paraId="4AE16B75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Основна структура на дипломния проект</w:t>
      </w:r>
    </w:p>
    <w:p w14:paraId="44E431FC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Титулна страница</w:t>
      </w:r>
    </w:p>
    <w:p w14:paraId="015E5928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Съдържа наименование на училището.</w:t>
      </w:r>
    </w:p>
    <w:p w14:paraId="1B8F0762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Населено място.</w:t>
      </w:r>
    </w:p>
    <w:p w14:paraId="591B08C0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Заглавие на дипломния проект.</w:t>
      </w:r>
    </w:p>
    <w:p w14:paraId="7D2BA465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Трите имена на автора (ученика).</w:t>
      </w:r>
    </w:p>
    <w:p w14:paraId="0E4EBBC4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Професия и специалност.</w:t>
      </w:r>
    </w:p>
    <w:p w14:paraId="7D861874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Име и фамилия на ръководителя-консултант.</w:t>
      </w:r>
    </w:p>
    <w:p w14:paraId="1C651A92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Съдържание</w:t>
      </w:r>
    </w:p>
    <w:p w14:paraId="6DB91366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Изброява разделите и страниците, на които започват.</w:t>
      </w:r>
    </w:p>
    <w:p w14:paraId="702A3161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Номерирането на страниците започва от увода.</w:t>
      </w:r>
    </w:p>
    <w:p w14:paraId="1DB543DC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Увод (въведение)</w:t>
      </w:r>
    </w:p>
    <w:p w14:paraId="4DF91EDF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Кратко описание на основната цел на дипломния проект.</w:t>
      </w:r>
    </w:p>
    <w:p w14:paraId="69222395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Очаквани резултати от разработката.</w:t>
      </w:r>
    </w:p>
    <w:p w14:paraId="5DBBEB69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Основна част</w:t>
      </w:r>
    </w:p>
    <w:p w14:paraId="0D4304A6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Теоретична част:</w:t>
      </w:r>
    </w:p>
    <w:p w14:paraId="5F15FE30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Формулировка на целта и задачите на проекта.</w:t>
      </w:r>
    </w:p>
    <w:p w14:paraId="69C565E1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Анализ на съществуващи технологии и решения в областта на ERP системите.</w:t>
      </w:r>
    </w:p>
    <w:p w14:paraId="54E25EE6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Цитиране на съответните литературни източници.</w:t>
      </w:r>
    </w:p>
    <w:p w14:paraId="0B5F888E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Формулиране на приносите на дипломния проект.</w:t>
      </w:r>
    </w:p>
    <w:p w14:paraId="6B0671BF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Практическа част:</w:t>
      </w:r>
    </w:p>
    <w:p w14:paraId="71469522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Приложение на съвременни технологии в конкретен ERP сценарий.</w:t>
      </w:r>
    </w:p>
    <w:p w14:paraId="3BD43728" w14:textId="77777777" w:rsidR="00FC7203" w:rsidRPr="00FC7203" w:rsidRDefault="00FC7203" w:rsidP="009D3411">
      <w:pPr>
        <w:numPr>
          <w:ilvl w:val="2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Демонстрация на внедряване или разработка.</w:t>
      </w:r>
    </w:p>
    <w:p w14:paraId="5754D278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Заключение</w:t>
      </w:r>
    </w:p>
    <w:p w14:paraId="6C1B36BC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Обобщение на постигнатите резултати.</w:t>
      </w:r>
    </w:p>
    <w:p w14:paraId="6B0FAEC6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Оценка на изпълнените цели и задачи.</w:t>
      </w:r>
    </w:p>
    <w:p w14:paraId="53B0D219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Списък на използваната литература</w:t>
      </w:r>
    </w:p>
    <w:p w14:paraId="4178DFC6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Цитиране на всички използвани източници (книги, статии, онлайн ресурси).</w:t>
      </w:r>
    </w:p>
    <w:p w14:paraId="552D8ED6" w14:textId="77777777" w:rsidR="00FC7203" w:rsidRPr="00FC7203" w:rsidRDefault="00FC7203" w:rsidP="009D3411">
      <w:pPr>
        <w:numPr>
          <w:ilvl w:val="0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Приложения</w:t>
      </w:r>
    </w:p>
    <w:p w14:paraId="4FCD94C3" w14:textId="77777777" w:rsidR="00FC7203" w:rsidRPr="00FC7203" w:rsidRDefault="00FC7203" w:rsidP="009D3411">
      <w:pPr>
        <w:numPr>
          <w:ilvl w:val="1"/>
          <w:numId w:val="98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Диаграми, таблици, скрийншоти и друг материал, допълващ текста.</w:t>
      </w:r>
    </w:p>
    <w:p w14:paraId="1CD0E1B2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7BADBA03">
          <v:rect id="_x0000_i1025" style="width:0;height:3pt" o:hralign="center" o:hrstd="t" o:hrnoshade="t" o:hr="t" fillcolor="#1f2328" stroked="f"/>
        </w:pict>
      </w:r>
    </w:p>
    <w:p w14:paraId="146F2FE0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Изисквания за изпълнение</w:t>
      </w:r>
    </w:p>
    <w:p w14:paraId="088C5F6C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Минимален обем: 30 страници (формат А4).</w:t>
      </w:r>
    </w:p>
    <w:p w14:paraId="0C356ACF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Шрифт: Times New Roman, размер 12.</w:t>
      </w:r>
    </w:p>
    <w:p w14:paraId="784F3FFE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Междуредие: 1.5.</w:t>
      </w:r>
    </w:p>
    <w:p w14:paraId="1356E757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Подравняване: Двустранно.</w:t>
      </w:r>
    </w:p>
    <w:p w14:paraId="07F5B606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Оформление:</w:t>
      </w:r>
    </w:p>
    <w:p w14:paraId="7854A73E" w14:textId="77777777" w:rsidR="00FC7203" w:rsidRPr="00FC7203" w:rsidRDefault="00FC7203" w:rsidP="009D3411">
      <w:pPr>
        <w:numPr>
          <w:ilvl w:val="1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Заглавията на разделите се изписват с удебелен шрифт.</w:t>
      </w:r>
    </w:p>
    <w:p w14:paraId="62A0F606" w14:textId="77777777" w:rsidR="00FC7203" w:rsidRPr="00FC7203" w:rsidRDefault="00FC7203" w:rsidP="009D3411">
      <w:pPr>
        <w:numPr>
          <w:ilvl w:val="1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Параграфи – с отстъп.</w:t>
      </w:r>
    </w:p>
    <w:p w14:paraId="540B31CD" w14:textId="77777777" w:rsidR="00FC7203" w:rsidRPr="00FC7203" w:rsidRDefault="00FC7203" w:rsidP="009D3411">
      <w:pPr>
        <w:numPr>
          <w:ilvl w:val="0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Илюстрации и таблици:</w:t>
      </w:r>
    </w:p>
    <w:p w14:paraId="4C825559" w14:textId="77777777" w:rsidR="00FC7203" w:rsidRPr="00FC7203" w:rsidRDefault="00FC7203" w:rsidP="009D3411">
      <w:pPr>
        <w:numPr>
          <w:ilvl w:val="1"/>
          <w:numId w:val="99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Трябва да са номерирани и съпроводени с описания.</w:t>
      </w:r>
    </w:p>
    <w:p w14:paraId="3F1102EF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52C5EE10">
          <v:rect id="_x0000_i1026" style="width:0;height:3pt" o:hralign="center" o:hrstd="t" o:hrnoshade="t" o:hr="t" fillcolor="#1f2328" stroked="f"/>
        </w:pict>
      </w:r>
    </w:p>
    <w:p w14:paraId="0AAA6F3B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Практически насоки</w:t>
      </w:r>
    </w:p>
    <w:p w14:paraId="4779ED32" w14:textId="77777777" w:rsidR="00FC7203" w:rsidRPr="00FC7203" w:rsidRDefault="00FC7203" w:rsidP="009D3411">
      <w:pPr>
        <w:numPr>
          <w:ilvl w:val="0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В теоретичната част разгледайте съвременни ERP технологии като:</w:t>
      </w:r>
    </w:p>
    <w:p w14:paraId="2B8D6AEF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Cloud-базирани ERP системи (напр. SAP S/4HANA, Oracle ERP Cloud).</w:t>
      </w:r>
    </w:p>
    <w:p w14:paraId="6B4C2F82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Изкуствен интелект (AI) и машинно обучение (ML) в ERP системите.</w:t>
      </w:r>
    </w:p>
    <w:p w14:paraId="64C78283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Интеграция с IoT (Интернет на нещата).</w:t>
      </w:r>
    </w:p>
    <w:p w14:paraId="54E6D832" w14:textId="77777777" w:rsidR="00FC7203" w:rsidRPr="00FC7203" w:rsidRDefault="00FC7203" w:rsidP="009D3411">
      <w:pPr>
        <w:numPr>
          <w:ilvl w:val="0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 практическата част опишете конкретно приложение или проект, например:</w:t>
      </w:r>
    </w:p>
    <w:p w14:paraId="3700D2A0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Внедряване на ERP система в малък бизнес.</w:t>
      </w:r>
    </w:p>
    <w:p w14:paraId="359D2382" w14:textId="77777777" w:rsidR="00FC7203" w:rsidRPr="00FC7203" w:rsidRDefault="00FC7203" w:rsidP="009D3411">
      <w:pPr>
        <w:numPr>
          <w:ilvl w:val="1"/>
          <w:numId w:val="100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Използване на AI за прогнозиране на ресурси.</w:t>
      </w:r>
    </w:p>
    <w:p w14:paraId="686814D4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0E4AC816">
          <v:rect id="_x0000_i1027" style="width:0;height:3pt" o:hralign="center" o:hrstd="t" o:hrnoshade="t" o:hr="t" fillcolor="#1f2328" stroked="f"/>
        </w:pict>
      </w:r>
    </w:p>
    <w:p w14:paraId="7BF40AB7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 xml:space="preserve">Ако искате допълнителна информация или съдействие за някой от разделите, можете да ми пишете! Успех с разработката! </w:t>
      </w:r>
      <w:r w:rsidRPr="00FC7203">
        <w:rPr>
          <w:rFonts w:ascii="Segoe UI Emoji" w:hAnsi="Segoe UI Emoji" w:cs="Segoe UI Emoji"/>
          <w:bCs/>
          <w:sz w:val="24"/>
          <w:szCs w:val="24"/>
          <w:lang w:bidi="bg-BG"/>
        </w:rPr>
        <w:t>🚀</w:t>
      </w:r>
    </w:p>
    <w:p w14:paraId="5C4BF86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Добре, нека започнем със създаването на вашия дипломен проект с тема „Съвременни технологии при работа с уеб базирани системи за планиране на ресурсите на предприятието (ERP системи)“. Ще подходим поетапно, съобразявайки се с изискванията за съдържание и оформление.</w:t>
      </w:r>
    </w:p>
    <w:p w14:paraId="698667CE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65EAB986">
          <v:rect id="_x0000_i1028" style="width:0;height:3pt" o:hralign="center" o:hrstd="t" o:hrnoshade="t" o:hr="t" fillcolor="#1f2328" stroked="f"/>
        </w:pict>
      </w:r>
    </w:p>
    <w:p w14:paraId="64492D7D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1. Титулна страница</w:t>
      </w:r>
    </w:p>
    <w:p w14:paraId="66630493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Заготовката за титулна страница може да включва:</w:t>
      </w:r>
    </w:p>
    <w:p w14:paraId="7FB37861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Наименование на училището: (пример: „Професионална гимназия по…“)</w:t>
      </w:r>
    </w:p>
    <w:p w14:paraId="231E208B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Населено място: (пример: „Гр. София“)</w:t>
      </w:r>
    </w:p>
    <w:p w14:paraId="55D33F59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Тема: „Съвременни технологии при работа с уеб базирани системи за планиране на ресурсите на предприятието“</w:t>
      </w:r>
    </w:p>
    <w:p w14:paraId="243224C8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Имена на ученика: (пример: „Иван Иванов Иванов“)</w:t>
      </w:r>
    </w:p>
    <w:p w14:paraId="32B9D244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Професия и специалност: (пример: „Компютърни науки“)</w:t>
      </w:r>
    </w:p>
    <w:p w14:paraId="1DC44ABB" w14:textId="77777777" w:rsidR="00FC7203" w:rsidRPr="00FC7203" w:rsidRDefault="00FC7203" w:rsidP="009D3411">
      <w:pPr>
        <w:numPr>
          <w:ilvl w:val="0"/>
          <w:numId w:val="101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Ръководител-консултант: (пример: „Доц. Д-р Петър Петров“)</w:t>
      </w:r>
    </w:p>
    <w:p w14:paraId="0E739B1D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78DC3918">
          <v:rect id="_x0000_i1029" style="width:0;height:3pt" o:hralign="center" o:hrstd="t" o:hrnoshade="t" o:hr="t" fillcolor="#1f2328" stroked="f"/>
        </w:pict>
      </w:r>
    </w:p>
    <w:p w14:paraId="04125D5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2. Съдържание</w:t>
      </w:r>
    </w:p>
    <w:p w14:paraId="4F936FC1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Съдържанието се добавя след като проектът е завършен. То ще изброява всички раздели и страниците, на които те започват.</w:t>
      </w:r>
    </w:p>
    <w:p w14:paraId="66330BD6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338751BE">
          <v:rect id="_x0000_i1030" style="width:0;height:3pt" o:hralign="center" o:hrstd="t" o:hrnoshade="t" o:hr="t" fillcolor="#1f2328" stroked="f"/>
        </w:pict>
      </w:r>
    </w:p>
    <w:p w14:paraId="4F5A10F2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3. Увод (въведение)</w:t>
      </w:r>
    </w:p>
    <w:p w14:paraId="4D48E596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Примерен текст за увод:</w:t>
      </w:r>
    </w:p>
    <w:p w14:paraId="009C84E3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„Целта на настоящия дипломен проект е да се анализират и приложат съвременни технологии в управлението на уеб базирани ERP системи. Системите за планиране на ресурсите на предприятието играят ключова роля за ефективното управление на бизнес процесите, а новите технологични тенденции като облачните решения, изкуствения интелект и интернет на нещата (IoT) създават нови възможности за оптимизация. Проектът цели също така да представи практическо приложение на тези технологии и да оцени техните предимства.“</w:t>
      </w:r>
    </w:p>
    <w:p w14:paraId="0FA2A054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6957C1F5">
          <v:rect id="_x0000_i1031" style="width:0;height:3pt" o:hralign="center" o:hrstd="t" o:hrnoshade="t" o:hr="t" fillcolor="#1f2328" stroked="f"/>
        </w:pict>
      </w:r>
    </w:p>
    <w:p w14:paraId="6CED8244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4. Основна част</w:t>
      </w:r>
    </w:p>
    <w:p w14:paraId="6EAB688B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Теоретична част</w:t>
      </w:r>
    </w:p>
    <w:p w14:paraId="40D68C11" w14:textId="77777777" w:rsidR="00FC7203" w:rsidRPr="00FC7203" w:rsidRDefault="00FC7203" w:rsidP="009D3411">
      <w:pPr>
        <w:numPr>
          <w:ilvl w:val="0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lastRenderedPageBreak/>
        <w:t>1. Въведение в ERP системите</w:t>
      </w:r>
    </w:p>
    <w:p w14:paraId="01C82D7D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История и развитие на ERP.</w:t>
      </w:r>
    </w:p>
    <w:p w14:paraId="7785C88F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Основни функции и предимства.</w:t>
      </w:r>
    </w:p>
    <w:p w14:paraId="626BFFF9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Проблеми при традиционните ERP системи.</w:t>
      </w:r>
    </w:p>
    <w:p w14:paraId="6447E51F" w14:textId="77777777" w:rsidR="00FC7203" w:rsidRPr="00FC7203" w:rsidRDefault="00FC7203" w:rsidP="009D3411">
      <w:pPr>
        <w:numPr>
          <w:ilvl w:val="0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2. Съвременни технологии в ERP</w:t>
      </w:r>
    </w:p>
    <w:p w14:paraId="352DC528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Облачни ERP системи: Примерни доставчици (SAP, Oracle, Microsoft Dynamics).</w:t>
      </w:r>
    </w:p>
    <w:p w14:paraId="37F162C7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Изкуствен интелект и машинно обучение: Автоматизация и прогнозиране.</w:t>
      </w:r>
    </w:p>
    <w:p w14:paraId="42673E90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IoT и ERP: Синергия между устройства и управление на ресурси.</w:t>
      </w:r>
    </w:p>
    <w:p w14:paraId="0DD80517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Мобилни приложения: Достъпност и управление в движение.</w:t>
      </w:r>
    </w:p>
    <w:p w14:paraId="3347F09D" w14:textId="77777777" w:rsidR="00FC7203" w:rsidRPr="00FC7203" w:rsidRDefault="00FC7203" w:rsidP="009D3411">
      <w:pPr>
        <w:numPr>
          <w:ilvl w:val="0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3. Анализ на съществуващите решения</w:t>
      </w:r>
    </w:p>
    <w:p w14:paraId="69E685C8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SWOT анализ на популярни ERP системи.</w:t>
      </w:r>
    </w:p>
    <w:p w14:paraId="4BA74630" w14:textId="77777777" w:rsidR="00FC7203" w:rsidRPr="00FC7203" w:rsidRDefault="00FC7203" w:rsidP="009D3411">
      <w:pPr>
        <w:numPr>
          <w:ilvl w:val="1"/>
          <w:numId w:val="102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Сравнение на технологични платформи.</w:t>
      </w:r>
    </w:p>
    <w:p w14:paraId="6B3C74EE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Практическа част</w:t>
      </w:r>
    </w:p>
    <w:p w14:paraId="095EB1F8" w14:textId="77777777" w:rsidR="00FC7203" w:rsidRPr="00FC7203" w:rsidRDefault="00FC7203" w:rsidP="009D3411">
      <w:pPr>
        <w:numPr>
          <w:ilvl w:val="0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Разработка на сценарий за внедряване:</w:t>
      </w:r>
    </w:p>
    <w:p w14:paraId="10DE32F7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Избор на конкретна облачна ERP платформа (например: Odoo, Microsoft Dynamics 365).</w:t>
      </w:r>
    </w:p>
    <w:p w14:paraId="3755E63A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Планиране на основните стъпки за имплементация.</w:t>
      </w:r>
    </w:p>
    <w:p w14:paraId="756E1742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Демонстрация чрез софтуерен инструмент или симулация.</w:t>
      </w:r>
    </w:p>
    <w:p w14:paraId="1B7F372A" w14:textId="77777777" w:rsidR="00FC7203" w:rsidRPr="00FC7203" w:rsidRDefault="00FC7203" w:rsidP="009D3411">
      <w:pPr>
        <w:numPr>
          <w:ilvl w:val="0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Оценка на внедряването:</w:t>
      </w:r>
    </w:p>
    <w:p w14:paraId="7A740738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Измерване на ефективността.</w:t>
      </w:r>
    </w:p>
    <w:p w14:paraId="5045DBB0" w14:textId="77777777" w:rsidR="00FC7203" w:rsidRPr="00FC7203" w:rsidRDefault="00FC7203" w:rsidP="009D3411">
      <w:pPr>
        <w:numPr>
          <w:ilvl w:val="1"/>
          <w:numId w:val="103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Плюсове и минуси на избрания подход.</w:t>
      </w:r>
    </w:p>
    <w:p w14:paraId="2309E1F4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66B8CF55">
          <v:rect id="_x0000_i1032" style="width:0;height:3pt" o:hralign="center" o:hrstd="t" o:hrnoshade="t" o:hr="t" fillcolor="#1f2328" stroked="f"/>
        </w:pict>
      </w:r>
    </w:p>
    <w:p w14:paraId="4D2E2083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5. Заключение</w:t>
      </w:r>
    </w:p>
    <w:p w14:paraId="7DA21761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Примерен текст за заключение:</w:t>
      </w:r>
    </w:p>
    <w:p w14:paraId="4E67E39E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„Настоящият дипломен проект успешно анализира съвременните технологии, използвани при работа с уеб базирани ERP системи, и демонстрира практическото им приложение. Проектът подчерта важността на облачните решения и автоматизацията за модерния бизнес, като посочи потенциалните предимства на тяхното внедряване.“</w:t>
      </w:r>
    </w:p>
    <w:p w14:paraId="0293F626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5AF6EF55">
          <v:rect id="_x0000_i1033" style="width:0;height:3pt" o:hralign="center" o:hrstd="t" o:hrnoshade="t" o:hr="t" fillcolor="#1f2328" stroked="f"/>
        </w:pict>
      </w:r>
    </w:p>
    <w:p w14:paraId="0156C9CE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6. Списък на използваната литература</w:t>
      </w:r>
    </w:p>
    <w:p w14:paraId="79888793" w14:textId="77777777" w:rsidR="00FC7203" w:rsidRPr="00FC7203" w:rsidRDefault="00FC7203" w:rsidP="009D3411">
      <w:pPr>
        <w:numPr>
          <w:ilvl w:val="0"/>
          <w:numId w:val="10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Книги, статии и уеб ресурси, например:</w:t>
      </w:r>
    </w:p>
    <w:p w14:paraId="05C61BE5" w14:textId="77777777" w:rsidR="00FC7203" w:rsidRPr="00FC7203" w:rsidRDefault="00FC7203" w:rsidP="009D3411">
      <w:pPr>
        <w:numPr>
          <w:ilvl w:val="1"/>
          <w:numId w:val="10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„Introduction to ERP Systems“, John Wiley &amp; Sons.</w:t>
      </w:r>
    </w:p>
    <w:p w14:paraId="1C28CC7A" w14:textId="77777777" w:rsidR="00FC7203" w:rsidRPr="00FC7203" w:rsidRDefault="00FC7203" w:rsidP="009D3411">
      <w:pPr>
        <w:numPr>
          <w:ilvl w:val="1"/>
          <w:numId w:val="10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„Cloud-Based ERP: Benefits and Challenges“, Harvard Business Review.</w:t>
      </w:r>
    </w:p>
    <w:p w14:paraId="64392535" w14:textId="77777777" w:rsidR="00FC7203" w:rsidRPr="00FC7203" w:rsidRDefault="00FC7203" w:rsidP="009D3411">
      <w:pPr>
        <w:numPr>
          <w:ilvl w:val="1"/>
          <w:numId w:val="104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Уеб страници на доставчици на ERP системи.</w:t>
      </w:r>
    </w:p>
    <w:p w14:paraId="7F5547A1" w14:textId="77777777" w:rsidR="00FC7203" w:rsidRPr="00FC7203" w:rsidRDefault="00000000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>
        <w:rPr>
          <w:rFonts w:ascii="Times New Roman" w:hAnsi="Times New Roman"/>
          <w:bCs/>
          <w:sz w:val="24"/>
          <w:szCs w:val="24"/>
          <w:lang w:bidi="bg-BG"/>
        </w:rPr>
        <w:pict w14:anchorId="4E486898">
          <v:rect id="_x0000_i1034" style="width:0;height:3pt" o:hralign="center" o:hrstd="t" o:hrnoshade="t" o:hr="t" fillcolor="#1f2328" stroked="f"/>
        </w:pict>
      </w:r>
    </w:p>
    <w:p w14:paraId="05A9E27A" w14:textId="77777777" w:rsidR="00FC7203" w:rsidRPr="00FC7203" w:rsidRDefault="00FC7203" w:rsidP="009D3411">
      <w:p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7. Приложения</w:t>
      </w:r>
    </w:p>
    <w:p w14:paraId="616226E1" w14:textId="77777777" w:rsidR="00FC7203" w:rsidRPr="00FC7203" w:rsidRDefault="00FC7203" w:rsidP="009D3411">
      <w:pPr>
        <w:numPr>
          <w:ilvl w:val="0"/>
          <w:numId w:val="105"/>
        </w:numPr>
        <w:spacing w:before="0" w:after="0" w:line="264" w:lineRule="auto"/>
        <w:jc w:val="both"/>
        <w:rPr>
          <w:rFonts w:ascii="Times New Roman" w:hAnsi="Times New Roman"/>
          <w:bCs/>
          <w:sz w:val="24"/>
          <w:szCs w:val="24"/>
          <w:lang w:bidi="bg-BG"/>
        </w:rPr>
      </w:pPr>
      <w:r w:rsidRPr="00FC7203">
        <w:rPr>
          <w:rFonts w:ascii="Times New Roman" w:hAnsi="Times New Roman"/>
          <w:bCs/>
          <w:sz w:val="24"/>
          <w:szCs w:val="24"/>
          <w:lang w:bidi="bg-BG"/>
        </w:rPr>
        <w:t>Диаграми, таблични данни, скрийншоти от демонстрацията.</w:t>
      </w:r>
    </w:p>
    <w:p w14:paraId="7E058E2E" w14:textId="011A28EB" w:rsidR="00FC7203" w:rsidRDefault="00FC7203" w:rsidP="009D3411">
      <w:pPr>
        <w:spacing w:before="0" w:after="0"/>
        <w:jc w:val="both"/>
        <w:rPr>
          <w:b/>
          <w:lang w:bidi="bg-BG"/>
        </w:rPr>
      </w:pPr>
      <w:r>
        <w:rPr>
          <w:b/>
          <w:noProof/>
          <w:lang w:bidi="bg-BG"/>
        </w:rPr>
        <w:lastRenderedPageBreak/>
        <w:drawing>
          <wp:inline distT="0" distB="0" distL="0" distR="0" wp14:anchorId="5DF0AB5F" wp14:editId="39CC51CE">
            <wp:extent cx="5734050" cy="3506434"/>
            <wp:effectExtent l="0" t="0" r="0" b="0"/>
            <wp:docPr id="37536273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95" cy="35293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C7203" w:rsidSect="00DC52BF"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95C12" w14:textId="77777777" w:rsidR="00884D6D" w:rsidRDefault="00884D6D">
      <w:pPr>
        <w:spacing w:after="0" w:line="240" w:lineRule="auto"/>
      </w:pPr>
      <w:r>
        <w:separator/>
      </w:r>
    </w:p>
  </w:endnote>
  <w:endnote w:type="continuationSeparator" w:id="0">
    <w:p w14:paraId="73E053DE" w14:textId="77777777" w:rsidR="00884D6D" w:rsidRDefault="00884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0426643"/>
      <w:docPartObj>
        <w:docPartGallery w:val="Page Numbers (Bottom of Page)"/>
        <w:docPartUnique/>
      </w:docPartObj>
    </w:sdtPr>
    <w:sdtContent>
      <w:p w14:paraId="2E22A528" w14:textId="09440D51" w:rsidR="00C55985" w:rsidRDefault="00C5598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6E044" w14:textId="77777777" w:rsidR="00AA1F13" w:rsidRDefault="00AA1F13">
    <w:pPr>
      <w:pStyle w:val="a8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6DF15" w14:textId="77777777" w:rsidR="00884D6D" w:rsidRDefault="00884D6D">
      <w:pPr>
        <w:spacing w:after="0" w:line="240" w:lineRule="auto"/>
      </w:pPr>
      <w:r>
        <w:separator/>
      </w:r>
    </w:p>
  </w:footnote>
  <w:footnote w:type="continuationSeparator" w:id="0">
    <w:p w14:paraId="5D074C11" w14:textId="77777777" w:rsidR="00884D6D" w:rsidRDefault="00884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B7D438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B7D438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23F2FF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008890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656B" w:themeColor="accent1" w:themeShade="BF"/>
      </w:rPr>
    </w:lvl>
  </w:abstractNum>
  <w:abstractNum w:abstractNumId="5" w15:restartNumberingAfterBreak="0">
    <w:nsid w:val="01FC5882"/>
    <w:multiLevelType w:val="multilevel"/>
    <w:tmpl w:val="53B01F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790D35"/>
    <w:multiLevelType w:val="multilevel"/>
    <w:tmpl w:val="DA4071A6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A333BC"/>
    <w:multiLevelType w:val="multilevel"/>
    <w:tmpl w:val="013A74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395A20"/>
    <w:multiLevelType w:val="multilevel"/>
    <w:tmpl w:val="96E661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E3639E"/>
    <w:multiLevelType w:val="multilevel"/>
    <w:tmpl w:val="D3C6EA9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3C4324"/>
    <w:multiLevelType w:val="multilevel"/>
    <w:tmpl w:val="DA7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4446FD"/>
    <w:multiLevelType w:val="multilevel"/>
    <w:tmpl w:val="540E26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4613A1"/>
    <w:multiLevelType w:val="multilevel"/>
    <w:tmpl w:val="5894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C14317"/>
    <w:multiLevelType w:val="multilevel"/>
    <w:tmpl w:val="FB4ADF6E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D828AD"/>
    <w:multiLevelType w:val="multilevel"/>
    <w:tmpl w:val="60DC77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F62DED"/>
    <w:multiLevelType w:val="multilevel"/>
    <w:tmpl w:val="3160B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61AB7"/>
    <w:multiLevelType w:val="multilevel"/>
    <w:tmpl w:val="462C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6662D0"/>
    <w:multiLevelType w:val="multilevel"/>
    <w:tmpl w:val="10F869FE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193D8E"/>
    <w:multiLevelType w:val="multilevel"/>
    <w:tmpl w:val="4698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BE775C"/>
    <w:multiLevelType w:val="multilevel"/>
    <w:tmpl w:val="C868CC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1362E1"/>
    <w:multiLevelType w:val="multilevel"/>
    <w:tmpl w:val="1F881C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4D1BC7"/>
    <w:multiLevelType w:val="multilevel"/>
    <w:tmpl w:val="CDF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2161E5"/>
    <w:multiLevelType w:val="multilevel"/>
    <w:tmpl w:val="AA4EE87A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0F33E9"/>
    <w:multiLevelType w:val="multilevel"/>
    <w:tmpl w:val="3E12AF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7D0BDA"/>
    <w:multiLevelType w:val="multilevel"/>
    <w:tmpl w:val="AF641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C61E82"/>
    <w:multiLevelType w:val="multilevel"/>
    <w:tmpl w:val="429228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F21B57"/>
    <w:multiLevelType w:val="multilevel"/>
    <w:tmpl w:val="2ADC94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413768"/>
    <w:multiLevelType w:val="multilevel"/>
    <w:tmpl w:val="9D2E8F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A64891"/>
    <w:multiLevelType w:val="multilevel"/>
    <w:tmpl w:val="69D476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C14B5F"/>
    <w:multiLevelType w:val="multilevel"/>
    <w:tmpl w:val="9DDEF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4C22E3"/>
    <w:multiLevelType w:val="multilevel"/>
    <w:tmpl w:val="27DC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98130E"/>
    <w:multiLevelType w:val="multilevel"/>
    <w:tmpl w:val="5EE28D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AC0717"/>
    <w:multiLevelType w:val="multilevel"/>
    <w:tmpl w:val="58FAD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576B98"/>
    <w:multiLevelType w:val="multilevel"/>
    <w:tmpl w:val="CB60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95939"/>
    <w:multiLevelType w:val="multilevel"/>
    <w:tmpl w:val="663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8072B4"/>
    <w:multiLevelType w:val="multilevel"/>
    <w:tmpl w:val="5B7E70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BB1E7E"/>
    <w:multiLevelType w:val="multilevel"/>
    <w:tmpl w:val="E3B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651D31"/>
    <w:multiLevelType w:val="multilevel"/>
    <w:tmpl w:val="4E8007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187575"/>
    <w:multiLevelType w:val="multilevel"/>
    <w:tmpl w:val="DAA0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916B6E"/>
    <w:multiLevelType w:val="multilevel"/>
    <w:tmpl w:val="536487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791B5A"/>
    <w:multiLevelType w:val="multilevel"/>
    <w:tmpl w:val="EA4622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0739C6"/>
    <w:multiLevelType w:val="multilevel"/>
    <w:tmpl w:val="225C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3A6E69"/>
    <w:multiLevelType w:val="multilevel"/>
    <w:tmpl w:val="FFA611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493D19"/>
    <w:multiLevelType w:val="multilevel"/>
    <w:tmpl w:val="51B4CC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1D7F10"/>
    <w:multiLevelType w:val="multilevel"/>
    <w:tmpl w:val="B4640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2A4A5C"/>
    <w:multiLevelType w:val="multilevel"/>
    <w:tmpl w:val="D1DEC3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842D31"/>
    <w:multiLevelType w:val="multilevel"/>
    <w:tmpl w:val="FC165F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4E3563"/>
    <w:multiLevelType w:val="multilevel"/>
    <w:tmpl w:val="A29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5370F9"/>
    <w:multiLevelType w:val="multilevel"/>
    <w:tmpl w:val="AAD8AC30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960150"/>
    <w:multiLevelType w:val="multilevel"/>
    <w:tmpl w:val="121624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D85B06"/>
    <w:multiLevelType w:val="multilevel"/>
    <w:tmpl w:val="6CA09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7856C8"/>
    <w:multiLevelType w:val="multilevel"/>
    <w:tmpl w:val="15F0E878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6D6F75"/>
    <w:multiLevelType w:val="multilevel"/>
    <w:tmpl w:val="5AC800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35371A"/>
    <w:multiLevelType w:val="multilevel"/>
    <w:tmpl w:val="386281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2C4E67"/>
    <w:multiLevelType w:val="multilevel"/>
    <w:tmpl w:val="FFF2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4F50A2"/>
    <w:multiLevelType w:val="multilevel"/>
    <w:tmpl w:val="577811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C24BFE"/>
    <w:multiLevelType w:val="multilevel"/>
    <w:tmpl w:val="0A62B8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B7217ED"/>
    <w:multiLevelType w:val="multilevel"/>
    <w:tmpl w:val="444A36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325117"/>
    <w:multiLevelType w:val="multilevel"/>
    <w:tmpl w:val="3404D9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F80DFB"/>
    <w:multiLevelType w:val="multilevel"/>
    <w:tmpl w:val="FFCE32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DF1847"/>
    <w:multiLevelType w:val="multilevel"/>
    <w:tmpl w:val="00EA81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997CB3"/>
    <w:multiLevelType w:val="multilevel"/>
    <w:tmpl w:val="5A1424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323879"/>
    <w:multiLevelType w:val="multilevel"/>
    <w:tmpl w:val="6EB8FB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495FC4"/>
    <w:multiLevelType w:val="multilevel"/>
    <w:tmpl w:val="63367D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00465A"/>
    <w:multiLevelType w:val="multilevel"/>
    <w:tmpl w:val="7312E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464DB7"/>
    <w:multiLevelType w:val="multilevel"/>
    <w:tmpl w:val="490EEB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620BD0"/>
    <w:multiLevelType w:val="multilevel"/>
    <w:tmpl w:val="B22E2A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6B4AF3"/>
    <w:multiLevelType w:val="multilevel"/>
    <w:tmpl w:val="30C0A7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50A1C92"/>
    <w:multiLevelType w:val="multilevel"/>
    <w:tmpl w:val="65947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1D7D2C"/>
    <w:multiLevelType w:val="multilevel"/>
    <w:tmpl w:val="8FAA19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2C2D4D"/>
    <w:multiLevelType w:val="multilevel"/>
    <w:tmpl w:val="2236B8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162536"/>
    <w:multiLevelType w:val="multilevel"/>
    <w:tmpl w:val="6290B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7B553A"/>
    <w:multiLevelType w:val="multilevel"/>
    <w:tmpl w:val="87A2EBF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80" w:hanging="1800"/>
      </w:pPr>
      <w:rPr>
        <w:rFonts w:hint="default"/>
      </w:rPr>
    </w:lvl>
  </w:abstractNum>
  <w:abstractNum w:abstractNumId="73" w15:restartNumberingAfterBreak="0">
    <w:nsid w:val="5E5F3B41"/>
    <w:multiLevelType w:val="multilevel"/>
    <w:tmpl w:val="E3B064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D6153B"/>
    <w:multiLevelType w:val="multilevel"/>
    <w:tmpl w:val="7A744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2E1BC2"/>
    <w:multiLevelType w:val="multilevel"/>
    <w:tmpl w:val="0E2E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7B1F15"/>
    <w:multiLevelType w:val="multilevel"/>
    <w:tmpl w:val="25B6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086D1E"/>
    <w:multiLevelType w:val="multilevel"/>
    <w:tmpl w:val="F24C09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214082"/>
    <w:multiLevelType w:val="multilevel"/>
    <w:tmpl w:val="0B9E0DF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5753CD"/>
    <w:multiLevelType w:val="multilevel"/>
    <w:tmpl w:val="4AC25700"/>
    <w:lvl w:ilvl="0">
      <w:start w:val="1"/>
      <w:numFmt w:val="bullet"/>
      <w:lvlText w:val="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4BD7572"/>
    <w:multiLevelType w:val="multilevel"/>
    <w:tmpl w:val="E2D46D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5DB5687"/>
    <w:multiLevelType w:val="multilevel"/>
    <w:tmpl w:val="79180258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7A2029D"/>
    <w:multiLevelType w:val="multilevel"/>
    <w:tmpl w:val="F7168A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CB2632"/>
    <w:multiLevelType w:val="multilevel"/>
    <w:tmpl w:val="F6EC61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5776AB"/>
    <w:multiLevelType w:val="multilevel"/>
    <w:tmpl w:val="A6DCE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874A15"/>
    <w:multiLevelType w:val="multilevel"/>
    <w:tmpl w:val="978448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B76041"/>
    <w:multiLevelType w:val="multilevel"/>
    <w:tmpl w:val="E28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41F13BB"/>
    <w:multiLevelType w:val="multilevel"/>
    <w:tmpl w:val="3EC447A4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6087438"/>
    <w:multiLevelType w:val="multilevel"/>
    <w:tmpl w:val="9A3A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71F3423"/>
    <w:multiLevelType w:val="multilevel"/>
    <w:tmpl w:val="ADD6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9981CD4"/>
    <w:multiLevelType w:val="multilevel"/>
    <w:tmpl w:val="333844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A334D9"/>
    <w:multiLevelType w:val="multilevel"/>
    <w:tmpl w:val="6040CEBC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B719A1"/>
    <w:multiLevelType w:val="multilevel"/>
    <w:tmpl w:val="E55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C5D40DA"/>
    <w:multiLevelType w:val="multilevel"/>
    <w:tmpl w:val="7BF856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A03E1B"/>
    <w:multiLevelType w:val="hybridMultilevel"/>
    <w:tmpl w:val="EE0E1F84"/>
    <w:lvl w:ilvl="0" w:tplc="0E46E3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60" w:hanging="360"/>
      </w:pPr>
    </w:lvl>
    <w:lvl w:ilvl="2" w:tplc="0402001B" w:tentative="1">
      <w:start w:val="1"/>
      <w:numFmt w:val="lowerRoman"/>
      <w:lvlText w:val="%3."/>
      <w:lvlJc w:val="right"/>
      <w:pPr>
        <w:ind w:left="2480" w:hanging="180"/>
      </w:pPr>
    </w:lvl>
    <w:lvl w:ilvl="3" w:tplc="0402000F" w:tentative="1">
      <w:start w:val="1"/>
      <w:numFmt w:val="decimal"/>
      <w:lvlText w:val="%4."/>
      <w:lvlJc w:val="left"/>
      <w:pPr>
        <w:ind w:left="3200" w:hanging="360"/>
      </w:pPr>
    </w:lvl>
    <w:lvl w:ilvl="4" w:tplc="04020019" w:tentative="1">
      <w:start w:val="1"/>
      <w:numFmt w:val="lowerLetter"/>
      <w:lvlText w:val="%5."/>
      <w:lvlJc w:val="left"/>
      <w:pPr>
        <w:ind w:left="3920" w:hanging="360"/>
      </w:pPr>
    </w:lvl>
    <w:lvl w:ilvl="5" w:tplc="0402001B" w:tentative="1">
      <w:start w:val="1"/>
      <w:numFmt w:val="lowerRoman"/>
      <w:lvlText w:val="%6."/>
      <w:lvlJc w:val="right"/>
      <w:pPr>
        <w:ind w:left="4640" w:hanging="180"/>
      </w:pPr>
    </w:lvl>
    <w:lvl w:ilvl="6" w:tplc="0402000F" w:tentative="1">
      <w:start w:val="1"/>
      <w:numFmt w:val="decimal"/>
      <w:lvlText w:val="%7."/>
      <w:lvlJc w:val="left"/>
      <w:pPr>
        <w:ind w:left="5360" w:hanging="360"/>
      </w:pPr>
    </w:lvl>
    <w:lvl w:ilvl="7" w:tplc="04020019" w:tentative="1">
      <w:start w:val="1"/>
      <w:numFmt w:val="lowerLetter"/>
      <w:lvlText w:val="%8."/>
      <w:lvlJc w:val="left"/>
      <w:pPr>
        <w:ind w:left="6080" w:hanging="360"/>
      </w:pPr>
    </w:lvl>
    <w:lvl w:ilvl="8" w:tplc="040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5" w15:restartNumberingAfterBreak="0">
    <w:nsid w:val="7EFD116E"/>
    <w:multiLevelType w:val="multilevel"/>
    <w:tmpl w:val="CC22D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F30194A"/>
    <w:multiLevelType w:val="multilevel"/>
    <w:tmpl w:val="E7881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96697951">
    <w:abstractNumId w:val="4"/>
  </w:num>
  <w:num w:numId="2" w16cid:durableId="803622745">
    <w:abstractNumId w:val="4"/>
  </w:num>
  <w:num w:numId="3" w16cid:durableId="1574588436">
    <w:abstractNumId w:val="3"/>
  </w:num>
  <w:num w:numId="4" w16cid:durableId="1725373372">
    <w:abstractNumId w:val="3"/>
  </w:num>
  <w:num w:numId="5" w16cid:durableId="88626903">
    <w:abstractNumId w:val="2"/>
  </w:num>
  <w:num w:numId="6" w16cid:durableId="149559681">
    <w:abstractNumId w:val="2"/>
  </w:num>
  <w:num w:numId="7" w16cid:durableId="1664160962">
    <w:abstractNumId w:val="1"/>
  </w:num>
  <w:num w:numId="8" w16cid:durableId="291787385">
    <w:abstractNumId w:val="1"/>
  </w:num>
  <w:num w:numId="9" w16cid:durableId="911620440">
    <w:abstractNumId w:val="0"/>
  </w:num>
  <w:num w:numId="10" w16cid:durableId="377903315">
    <w:abstractNumId w:val="0"/>
  </w:num>
  <w:num w:numId="11" w16cid:durableId="255677307">
    <w:abstractNumId w:val="4"/>
  </w:num>
  <w:num w:numId="12" w16cid:durableId="1731920004">
    <w:abstractNumId w:val="3"/>
  </w:num>
  <w:num w:numId="13" w16cid:durableId="151216016">
    <w:abstractNumId w:val="2"/>
  </w:num>
  <w:num w:numId="14" w16cid:durableId="1001154208">
    <w:abstractNumId w:val="1"/>
  </w:num>
  <w:num w:numId="15" w16cid:durableId="834109138">
    <w:abstractNumId w:val="0"/>
  </w:num>
  <w:num w:numId="16" w16cid:durableId="998733594">
    <w:abstractNumId w:val="33"/>
  </w:num>
  <w:num w:numId="17" w16cid:durableId="1090468118">
    <w:abstractNumId w:val="86"/>
  </w:num>
  <w:num w:numId="18" w16cid:durableId="497229062">
    <w:abstractNumId w:val="10"/>
  </w:num>
  <w:num w:numId="19" w16cid:durableId="1655648691">
    <w:abstractNumId w:val="16"/>
  </w:num>
  <w:num w:numId="20" w16cid:durableId="656686990">
    <w:abstractNumId w:val="47"/>
  </w:num>
  <w:num w:numId="21" w16cid:durableId="1533765745">
    <w:abstractNumId w:val="75"/>
  </w:num>
  <w:num w:numId="22" w16cid:durableId="1518735410">
    <w:abstractNumId w:val="65"/>
  </w:num>
  <w:num w:numId="23" w16cid:durableId="1353190880">
    <w:abstractNumId w:val="11"/>
  </w:num>
  <w:num w:numId="24" w16cid:durableId="1817143447">
    <w:abstractNumId w:val="49"/>
  </w:num>
  <w:num w:numId="25" w16cid:durableId="1621759685">
    <w:abstractNumId w:val="71"/>
  </w:num>
  <w:num w:numId="26" w16cid:durableId="1754470964">
    <w:abstractNumId w:val="19"/>
  </w:num>
  <w:num w:numId="27" w16cid:durableId="1370911993">
    <w:abstractNumId w:val="77"/>
  </w:num>
  <w:num w:numId="28" w16cid:durableId="79454700">
    <w:abstractNumId w:val="26"/>
  </w:num>
  <w:num w:numId="29" w16cid:durableId="1462846066">
    <w:abstractNumId w:val="45"/>
  </w:num>
  <w:num w:numId="30" w16cid:durableId="799498502">
    <w:abstractNumId w:val="23"/>
  </w:num>
  <w:num w:numId="31" w16cid:durableId="1469668685">
    <w:abstractNumId w:val="57"/>
  </w:num>
  <w:num w:numId="32" w16cid:durableId="652293843">
    <w:abstractNumId w:val="8"/>
  </w:num>
  <w:num w:numId="33" w16cid:durableId="1331178703">
    <w:abstractNumId w:val="70"/>
  </w:num>
  <w:num w:numId="34" w16cid:durableId="40567086">
    <w:abstractNumId w:val="32"/>
  </w:num>
  <w:num w:numId="35" w16cid:durableId="2066247247">
    <w:abstractNumId w:val="60"/>
  </w:num>
  <w:num w:numId="36" w16cid:durableId="680358394">
    <w:abstractNumId w:val="54"/>
  </w:num>
  <w:num w:numId="37" w16cid:durableId="1647541597">
    <w:abstractNumId w:val="76"/>
  </w:num>
  <w:num w:numId="38" w16cid:durableId="1874414928">
    <w:abstractNumId w:val="69"/>
  </w:num>
  <w:num w:numId="39" w16cid:durableId="804347013">
    <w:abstractNumId w:val="96"/>
  </w:num>
  <w:num w:numId="40" w16cid:durableId="2055807404">
    <w:abstractNumId w:val="79"/>
  </w:num>
  <w:num w:numId="41" w16cid:durableId="2015961228">
    <w:abstractNumId w:val="55"/>
  </w:num>
  <w:num w:numId="42" w16cid:durableId="1133600978">
    <w:abstractNumId w:val="12"/>
  </w:num>
  <w:num w:numId="43" w16cid:durableId="494878840">
    <w:abstractNumId w:val="41"/>
  </w:num>
  <w:num w:numId="44" w16cid:durableId="1658803761">
    <w:abstractNumId w:val="61"/>
  </w:num>
  <w:num w:numId="45" w16cid:durableId="1011177788">
    <w:abstractNumId w:val="74"/>
  </w:num>
  <w:num w:numId="46" w16cid:durableId="1222329116">
    <w:abstractNumId w:val="31"/>
  </w:num>
  <w:num w:numId="47" w16cid:durableId="1592086027">
    <w:abstractNumId w:val="91"/>
  </w:num>
  <w:num w:numId="48" w16cid:durableId="1766413356">
    <w:abstractNumId w:val="51"/>
  </w:num>
  <w:num w:numId="49" w16cid:durableId="1266614734">
    <w:abstractNumId w:val="83"/>
  </w:num>
  <w:num w:numId="50" w16cid:durableId="537276063">
    <w:abstractNumId w:val="48"/>
  </w:num>
  <w:num w:numId="51" w16cid:durableId="397825464">
    <w:abstractNumId w:val="13"/>
  </w:num>
  <w:num w:numId="52" w16cid:durableId="2044671213">
    <w:abstractNumId w:val="78"/>
  </w:num>
  <w:num w:numId="53" w16cid:durableId="1828595409">
    <w:abstractNumId w:val="87"/>
  </w:num>
  <w:num w:numId="54" w16cid:durableId="449906777">
    <w:abstractNumId w:val="53"/>
  </w:num>
  <w:num w:numId="55" w16cid:durableId="1934434144">
    <w:abstractNumId w:val="67"/>
  </w:num>
  <w:num w:numId="56" w16cid:durableId="570428322">
    <w:abstractNumId w:val="95"/>
  </w:num>
  <w:num w:numId="57" w16cid:durableId="1982538610">
    <w:abstractNumId w:val="39"/>
  </w:num>
  <w:num w:numId="58" w16cid:durableId="1791317089">
    <w:abstractNumId w:val="93"/>
  </w:num>
  <w:num w:numId="59" w16cid:durableId="1266890439">
    <w:abstractNumId w:val="62"/>
  </w:num>
  <w:num w:numId="60" w16cid:durableId="911155620">
    <w:abstractNumId w:val="63"/>
  </w:num>
  <w:num w:numId="61" w16cid:durableId="579828260">
    <w:abstractNumId w:val="58"/>
  </w:num>
  <w:num w:numId="62" w16cid:durableId="79568777">
    <w:abstractNumId w:val="64"/>
  </w:num>
  <w:num w:numId="63" w16cid:durableId="85005108">
    <w:abstractNumId w:val="44"/>
  </w:num>
  <w:num w:numId="64" w16cid:durableId="826437321">
    <w:abstractNumId w:val="59"/>
  </w:num>
  <w:num w:numId="65" w16cid:durableId="164519596">
    <w:abstractNumId w:val="7"/>
  </w:num>
  <w:num w:numId="66" w16cid:durableId="1353415312">
    <w:abstractNumId w:val="17"/>
  </w:num>
  <w:num w:numId="67" w16cid:durableId="213272292">
    <w:abstractNumId w:val="46"/>
  </w:num>
  <w:num w:numId="68" w16cid:durableId="870999699">
    <w:abstractNumId w:val="35"/>
  </w:num>
  <w:num w:numId="69" w16cid:durableId="100533456">
    <w:abstractNumId w:val="50"/>
  </w:num>
  <w:num w:numId="70" w16cid:durableId="625044684">
    <w:abstractNumId w:val="5"/>
  </w:num>
  <w:num w:numId="71" w16cid:durableId="1576359225">
    <w:abstractNumId w:val="66"/>
  </w:num>
  <w:num w:numId="72" w16cid:durableId="662586799">
    <w:abstractNumId w:val="30"/>
  </w:num>
  <w:num w:numId="73" w16cid:durableId="149559114">
    <w:abstractNumId w:val="37"/>
  </w:num>
  <w:num w:numId="74" w16cid:durableId="1381245911">
    <w:abstractNumId w:val="52"/>
  </w:num>
  <w:num w:numId="75" w16cid:durableId="255598065">
    <w:abstractNumId w:val="24"/>
  </w:num>
  <w:num w:numId="76" w16cid:durableId="593173596">
    <w:abstractNumId w:val="6"/>
  </w:num>
  <w:num w:numId="77" w16cid:durableId="275723162">
    <w:abstractNumId w:val="14"/>
  </w:num>
  <w:num w:numId="78" w16cid:durableId="373314489">
    <w:abstractNumId w:val="85"/>
  </w:num>
  <w:num w:numId="79" w16cid:durableId="357007347">
    <w:abstractNumId w:val="90"/>
  </w:num>
  <w:num w:numId="80" w16cid:durableId="863521002">
    <w:abstractNumId w:val="81"/>
  </w:num>
  <w:num w:numId="81" w16cid:durableId="1058630194">
    <w:abstractNumId w:val="25"/>
  </w:num>
  <w:num w:numId="82" w16cid:durableId="237834142">
    <w:abstractNumId w:val="43"/>
  </w:num>
  <w:num w:numId="83" w16cid:durableId="43801124">
    <w:abstractNumId w:val="40"/>
  </w:num>
  <w:num w:numId="84" w16cid:durableId="1976325922">
    <w:abstractNumId w:val="9"/>
  </w:num>
  <w:num w:numId="85" w16cid:durableId="487985812">
    <w:abstractNumId w:val="22"/>
  </w:num>
  <w:num w:numId="86" w16cid:durableId="436678166">
    <w:abstractNumId w:val="20"/>
  </w:num>
  <w:num w:numId="87" w16cid:durableId="937449759">
    <w:abstractNumId w:val="29"/>
  </w:num>
  <w:num w:numId="88" w16cid:durableId="1384720761">
    <w:abstractNumId w:val="56"/>
  </w:num>
  <w:num w:numId="89" w16cid:durableId="1473912172">
    <w:abstractNumId w:val="84"/>
  </w:num>
  <w:num w:numId="90" w16cid:durableId="2078503902">
    <w:abstractNumId w:val="42"/>
  </w:num>
  <w:num w:numId="91" w16cid:durableId="1305236800">
    <w:abstractNumId w:val="28"/>
  </w:num>
  <w:num w:numId="92" w16cid:durableId="638537482">
    <w:abstractNumId w:val="15"/>
  </w:num>
  <w:num w:numId="93" w16cid:durableId="448743278">
    <w:abstractNumId w:val="73"/>
  </w:num>
  <w:num w:numId="94" w16cid:durableId="154761556">
    <w:abstractNumId w:val="27"/>
  </w:num>
  <w:num w:numId="95" w16cid:durableId="660816160">
    <w:abstractNumId w:val="82"/>
  </w:num>
  <w:num w:numId="96" w16cid:durableId="1117717115">
    <w:abstractNumId w:val="68"/>
  </w:num>
  <w:num w:numId="97" w16cid:durableId="1995639090">
    <w:abstractNumId w:val="80"/>
  </w:num>
  <w:num w:numId="98" w16cid:durableId="358049093">
    <w:abstractNumId w:val="88"/>
  </w:num>
  <w:num w:numId="99" w16cid:durableId="2065105936">
    <w:abstractNumId w:val="21"/>
  </w:num>
  <w:num w:numId="100" w16cid:durableId="263806692">
    <w:abstractNumId w:val="89"/>
  </w:num>
  <w:num w:numId="101" w16cid:durableId="1581064789">
    <w:abstractNumId w:val="18"/>
  </w:num>
  <w:num w:numId="102" w16cid:durableId="1827623995">
    <w:abstractNumId w:val="34"/>
  </w:num>
  <w:num w:numId="103" w16cid:durableId="1579097497">
    <w:abstractNumId w:val="36"/>
  </w:num>
  <w:num w:numId="104" w16cid:durableId="1127744758">
    <w:abstractNumId w:val="38"/>
  </w:num>
  <w:num w:numId="105" w16cid:durableId="1155024310">
    <w:abstractNumId w:val="92"/>
  </w:num>
  <w:num w:numId="106" w16cid:durableId="1767455798">
    <w:abstractNumId w:val="72"/>
  </w:num>
  <w:num w:numId="107" w16cid:durableId="475875399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E2"/>
    <w:rsid w:val="0007251A"/>
    <w:rsid w:val="00074E8B"/>
    <w:rsid w:val="000D0DE2"/>
    <w:rsid w:val="000F1DCE"/>
    <w:rsid w:val="0016270C"/>
    <w:rsid w:val="001B58A0"/>
    <w:rsid w:val="001F23B2"/>
    <w:rsid w:val="001F7D2A"/>
    <w:rsid w:val="00203C63"/>
    <w:rsid w:val="0033156F"/>
    <w:rsid w:val="00347704"/>
    <w:rsid w:val="003B3056"/>
    <w:rsid w:val="003D2F00"/>
    <w:rsid w:val="003F3550"/>
    <w:rsid w:val="004154B5"/>
    <w:rsid w:val="004E4D8D"/>
    <w:rsid w:val="0051615D"/>
    <w:rsid w:val="00524BAA"/>
    <w:rsid w:val="0056060D"/>
    <w:rsid w:val="005C5BDA"/>
    <w:rsid w:val="005F6347"/>
    <w:rsid w:val="00604B14"/>
    <w:rsid w:val="00616989"/>
    <w:rsid w:val="0074724D"/>
    <w:rsid w:val="00770F05"/>
    <w:rsid w:val="007B346A"/>
    <w:rsid w:val="008607B6"/>
    <w:rsid w:val="00865434"/>
    <w:rsid w:val="008656F8"/>
    <w:rsid w:val="00884D6D"/>
    <w:rsid w:val="009174CC"/>
    <w:rsid w:val="00942CE0"/>
    <w:rsid w:val="00962160"/>
    <w:rsid w:val="009D3411"/>
    <w:rsid w:val="009E4A14"/>
    <w:rsid w:val="009F587F"/>
    <w:rsid w:val="00A1616B"/>
    <w:rsid w:val="00A259C0"/>
    <w:rsid w:val="00A362E1"/>
    <w:rsid w:val="00A447BD"/>
    <w:rsid w:val="00A73D02"/>
    <w:rsid w:val="00AA1F13"/>
    <w:rsid w:val="00B0368A"/>
    <w:rsid w:val="00B341EF"/>
    <w:rsid w:val="00B70300"/>
    <w:rsid w:val="00B93FDF"/>
    <w:rsid w:val="00BA5023"/>
    <w:rsid w:val="00BB0743"/>
    <w:rsid w:val="00BC5723"/>
    <w:rsid w:val="00BD6D58"/>
    <w:rsid w:val="00C34D86"/>
    <w:rsid w:val="00C55985"/>
    <w:rsid w:val="00C77D65"/>
    <w:rsid w:val="00C80AFE"/>
    <w:rsid w:val="00CB4A4D"/>
    <w:rsid w:val="00CB4FC4"/>
    <w:rsid w:val="00D73345"/>
    <w:rsid w:val="00DA7C93"/>
    <w:rsid w:val="00DC52BF"/>
    <w:rsid w:val="00DE6F3F"/>
    <w:rsid w:val="00E03CF0"/>
    <w:rsid w:val="00E0736E"/>
    <w:rsid w:val="00E07C4C"/>
    <w:rsid w:val="00E51DA9"/>
    <w:rsid w:val="00E707C0"/>
    <w:rsid w:val="00EF0E81"/>
    <w:rsid w:val="00F07B0B"/>
    <w:rsid w:val="00F07EB5"/>
    <w:rsid w:val="00F84CD4"/>
    <w:rsid w:val="00F9472C"/>
    <w:rsid w:val="00FA7F52"/>
    <w:rsid w:val="00FC7203"/>
    <w:rsid w:val="00FC7DDE"/>
    <w:rsid w:val="00FD71E8"/>
    <w:rsid w:val="00FD72B9"/>
    <w:rsid w:val="00FF09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170238"/>
  <w15:docId w15:val="{3E47FAFE-19CB-4C86-B59B-54FE99FA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20" w:after="200" w:line="360" w:lineRule="auto"/>
        <w:ind w:left="680" w:right="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587F"/>
    <w:rPr>
      <w:rFonts w:cs="Times New Roman"/>
      <w:color w:val="000000" w:themeColor="text1"/>
      <w:sz w:val="20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00656B" w:themeColor="accent1" w:themeShade="BF"/>
      <w:spacing w:val="20"/>
      <w:sz w:val="56"/>
      <w:szCs w:val="32"/>
    </w:rPr>
  </w:style>
  <w:style w:type="paragraph" w:styleId="20">
    <w:name w:val="heading 2"/>
    <w:basedOn w:val="a0"/>
    <w:next w:val="a0"/>
    <w:link w:val="21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30">
    <w:name w:val="heading 3"/>
    <w:basedOn w:val="a0"/>
    <w:next w:val="a0"/>
    <w:link w:val="31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CA423" w:themeColor="accent3" w:themeShade="BF"/>
      <w:spacing w:val="20"/>
      <w:sz w:val="24"/>
      <w:szCs w:val="22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CA423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D6D17" w:themeColor="accent3" w:themeShade="7F"/>
      <w:spacing w:val="10"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D6D17" w:themeColor="accent3" w:themeShade="7F"/>
      <w:spacing w:val="10"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008890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008890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0F1DCE"/>
    <w:rPr>
      <w:rFonts w:ascii="Franklin Gothic Book" w:hAnsi="Franklin Gothic Book" w:cs="Times New Roman"/>
      <w:color w:val="00656B" w:themeColor="accent1" w:themeShade="BF"/>
      <w:spacing w:val="20"/>
      <w:sz w:val="56"/>
      <w:szCs w:val="32"/>
    </w:rPr>
  </w:style>
  <w:style w:type="character" w:customStyle="1" w:styleId="21">
    <w:name w:val="Заглавие 2 Знак"/>
    <w:basedOn w:val="a1"/>
    <w:link w:val="20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31">
    <w:name w:val="Заглавие 3 Знак"/>
    <w:basedOn w:val="a1"/>
    <w:link w:val="30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a4">
    <w:name w:val="Title"/>
    <w:basedOn w:val="a0"/>
    <w:link w:val="a5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008890" w:themeColor="accent1"/>
      <w:sz w:val="96"/>
      <w:szCs w:val="48"/>
    </w:rPr>
  </w:style>
  <w:style w:type="character" w:customStyle="1" w:styleId="a5">
    <w:name w:val="Заглавие Знак"/>
    <w:basedOn w:val="a1"/>
    <w:link w:val="a4"/>
    <w:uiPriority w:val="10"/>
    <w:rsid w:val="007B346A"/>
    <w:rPr>
      <w:rFonts w:ascii="Franklin Gothic Demi Cond" w:hAnsi="Franklin Gothic Demi Cond" w:cs="Times New Roman"/>
      <w:b/>
      <w:bCs/>
      <w:color w:val="008890" w:themeColor="accent1"/>
      <w:sz w:val="96"/>
      <w:szCs w:val="48"/>
    </w:rPr>
  </w:style>
  <w:style w:type="paragraph" w:styleId="a6">
    <w:name w:val="Subtitle"/>
    <w:basedOn w:val="a0"/>
    <w:link w:val="a7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a7">
    <w:name w:val="Подзаглавие Знак"/>
    <w:basedOn w:val="a1"/>
    <w:link w:val="a6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a8">
    <w:name w:val="footer"/>
    <w:basedOn w:val="a0"/>
    <w:link w:val="a9"/>
    <w:uiPriority w:val="99"/>
    <w:unhideWhenUsed/>
    <w:pPr>
      <w:tabs>
        <w:tab w:val="center" w:pos="4320"/>
        <w:tab w:val="right" w:pos="8640"/>
      </w:tabs>
    </w:pPr>
  </w:style>
  <w:style w:type="character" w:customStyle="1" w:styleId="a9">
    <w:name w:val="Долен колонтитул Знак"/>
    <w:basedOn w:val="a1"/>
    <w:link w:val="a8"/>
    <w:uiPriority w:val="99"/>
    <w:rPr>
      <w:rFonts w:cs="Times New Roman"/>
      <w:color w:val="000000" w:themeColor="text1"/>
      <w:szCs w:val="20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B3C225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1"/>
    <w:link w:val="ab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ad">
    <w:name w:val="Block Text"/>
    <w:aliases w:val="Block Quote"/>
    <w:uiPriority w:val="40"/>
    <w:pPr>
      <w:pBdr>
        <w:top w:val="single" w:sz="2" w:space="10" w:color="23F2FF" w:themeColor="accent1" w:themeTint="99"/>
        <w:bottom w:val="single" w:sz="24" w:space="10" w:color="23F2FF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ae">
    <w:name w:val="Book Title"/>
    <w:basedOn w:val="a1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f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Горен колонтитул Знак"/>
    <w:basedOn w:val="a1"/>
    <w:link w:val="af0"/>
    <w:uiPriority w:val="99"/>
    <w:rPr>
      <w:rFonts w:cs="Times New Roman"/>
      <w:color w:val="000000" w:themeColor="text1"/>
      <w:szCs w:val="20"/>
    </w:rPr>
  </w:style>
  <w:style w:type="character" w:customStyle="1" w:styleId="41">
    <w:name w:val="Заглавие 4 Знак"/>
    <w:basedOn w:val="a1"/>
    <w:link w:val="40"/>
    <w:uiPriority w:val="9"/>
    <w:rPr>
      <w:rFonts w:asciiTheme="majorHAnsi" w:hAnsiTheme="majorHAnsi" w:cs="Times New Roman"/>
      <w:b/>
      <w:color w:val="8CA423" w:themeColor="accent3" w:themeShade="BF"/>
      <w:spacing w:val="20"/>
      <w:sz w:val="24"/>
    </w:rPr>
  </w:style>
  <w:style w:type="character" w:customStyle="1" w:styleId="51">
    <w:name w:val="Заглавие 5 Знак"/>
    <w:basedOn w:val="a1"/>
    <w:link w:val="50"/>
    <w:uiPriority w:val="9"/>
    <w:rPr>
      <w:rFonts w:asciiTheme="majorHAnsi" w:hAnsiTheme="majorHAnsi" w:cs="Times New Roman"/>
      <w:b/>
      <w:i/>
      <w:color w:val="8CA423" w:themeColor="accent3" w:themeShade="BF"/>
      <w:spacing w:val="20"/>
      <w:szCs w:val="26"/>
    </w:rPr>
  </w:style>
  <w:style w:type="character" w:customStyle="1" w:styleId="60">
    <w:name w:val="Заглавие 6 Знак"/>
    <w:basedOn w:val="a1"/>
    <w:link w:val="6"/>
    <w:uiPriority w:val="9"/>
    <w:rPr>
      <w:rFonts w:asciiTheme="majorHAnsi" w:hAnsiTheme="majorHAnsi" w:cs="Times New Roman"/>
      <w:color w:val="5D6D17" w:themeColor="accent3" w:themeShade="7F"/>
      <w:spacing w:val="10"/>
      <w:sz w:val="24"/>
      <w:szCs w:val="20"/>
    </w:rPr>
  </w:style>
  <w:style w:type="character" w:customStyle="1" w:styleId="70">
    <w:name w:val="Заглавие 7 Знак"/>
    <w:basedOn w:val="a1"/>
    <w:link w:val="7"/>
    <w:uiPriority w:val="9"/>
    <w:rPr>
      <w:rFonts w:asciiTheme="majorHAnsi" w:hAnsiTheme="majorHAnsi" w:cs="Times New Roman"/>
      <w:i/>
      <w:color w:val="5D6D17" w:themeColor="accent3" w:themeShade="7F"/>
      <w:spacing w:val="10"/>
      <w:sz w:val="24"/>
      <w:szCs w:val="20"/>
    </w:rPr>
  </w:style>
  <w:style w:type="character" w:customStyle="1" w:styleId="80">
    <w:name w:val="Заглавие 8 Знак"/>
    <w:basedOn w:val="a1"/>
    <w:link w:val="8"/>
    <w:uiPriority w:val="9"/>
    <w:rPr>
      <w:rFonts w:asciiTheme="majorHAnsi" w:hAnsiTheme="majorHAnsi" w:cs="Times New Roman"/>
      <w:color w:val="008890" w:themeColor="accent1"/>
      <w:spacing w:val="10"/>
      <w:szCs w:val="20"/>
    </w:rPr>
  </w:style>
  <w:style w:type="character" w:customStyle="1" w:styleId="90">
    <w:name w:val="Заглавие 9 Знак"/>
    <w:basedOn w:val="a1"/>
    <w:link w:val="9"/>
    <w:uiPriority w:val="9"/>
    <w:rPr>
      <w:rFonts w:asciiTheme="majorHAnsi" w:hAnsiTheme="majorHAnsi" w:cs="Times New Roman"/>
      <w:i/>
      <w:color w:val="008890" w:themeColor="accent1"/>
      <w:spacing w:val="10"/>
      <w:szCs w:val="20"/>
    </w:rPr>
  </w:style>
  <w:style w:type="character" w:styleId="af2">
    <w:name w:val="Intense Emphasis"/>
    <w:basedOn w:val="a1"/>
    <w:uiPriority w:val="21"/>
    <w:qFormat/>
    <w:rPr>
      <w:rFonts w:asciiTheme="minorHAnsi" w:hAnsiTheme="minorHAnsi" w:cs="Times New Roman"/>
      <w:b/>
      <w:i/>
      <w:smallCaps/>
      <w:color w:val="D2DF57" w:themeColor="accent2"/>
      <w:spacing w:val="2"/>
      <w:w w:val="100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36" w:space="10" w:color="23F2FF" w:themeColor="accent1" w:themeTint="99"/>
        <w:left w:val="single" w:sz="24" w:space="10" w:color="008890" w:themeColor="accent1"/>
        <w:bottom w:val="single" w:sz="36" w:space="10" w:color="B7D438" w:themeColor="accent3"/>
        <w:right w:val="single" w:sz="24" w:space="10" w:color="008890" w:themeColor="accent1"/>
      </w:pBdr>
      <w:shd w:val="clear" w:color="auto" w:fill="008890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af4">
    <w:name w:val="Интензивно цитиране Знак"/>
    <w:basedOn w:val="a1"/>
    <w:link w:val="af3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008890" w:themeFill="accent1"/>
    </w:rPr>
  </w:style>
  <w:style w:type="character" w:styleId="af5">
    <w:name w:val="Intense Reference"/>
    <w:basedOn w:val="a1"/>
    <w:uiPriority w:val="32"/>
    <w:qFormat/>
    <w:rPr>
      <w:rFonts w:cs="Times New Roman"/>
      <w:b/>
      <w:color w:val="008890" w:themeColor="accent1"/>
      <w:sz w:val="22"/>
      <w:szCs w:val="20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6">
    <w:name w:val="No Spacing"/>
    <w:basedOn w:val="a0"/>
    <w:uiPriority w:val="1"/>
    <w:qFormat/>
    <w:rsid w:val="00C77D65"/>
    <w:pPr>
      <w:spacing w:after="0" w:line="240" w:lineRule="auto"/>
    </w:pPr>
    <w:rPr>
      <w:b/>
      <w:color w:val="004348" w:themeColor="accent1" w:themeShade="80"/>
    </w:rPr>
  </w:style>
  <w:style w:type="character" w:styleId="af7">
    <w:name w:val="Placeholder Text"/>
    <w:basedOn w:val="a1"/>
    <w:uiPriority w:val="99"/>
    <w:semiHidden/>
    <w:rPr>
      <w:color w:val="808080"/>
    </w:rPr>
  </w:style>
  <w:style w:type="paragraph" w:styleId="af8">
    <w:name w:val="Quote"/>
    <w:basedOn w:val="a0"/>
    <w:link w:val="af9"/>
    <w:uiPriority w:val="29"/>
    <w:qFormat/>
    <w:rPr>
      <w:i/>
      <w:color w:val="7F7F7F" w:themeColor="background1" w:themeShade="7F"/>
      <w:sz w:val="24"/>
    </w:rPr>
  </w:style>
  <w:style w:type="character" w:customStyle="1" w:styleId="af9">
    <w:name w:val="Цитат Знак"/>
    <w:basedOn w:val="a1"/>
    <w:link w:val="af8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afa">
    <w:name w:val="Strong"/>
    <w:uiPriority w:val="22"/>
    <w:qFormat/>
    <w:rPr>
      <w:rFonts w:asciiTheme="minorHAnsi" w:hAnsiTheme="minorHAnsi"/>
      <w:b/>
      <w:color w:val="D2DF57" w:themeColor="accent2"/>
    </w:rPr>
  </w:style>
  <w:style w:type="character" w:styleId="afb">
    <w:name w:val="Subtle Emphasis"/>
    <w:basedOn w:val="a1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afc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afd">
    <w:name w:val="Table Grid"/>
    <w:basedOn w:val="a2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D2DF57" w:themeColor="accent2"/>
    </w:rPr>
  </w:style>
  <w:style w:type="paragraph" w:styleId="22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e">
    <w:name w:val="Hyperlink"/>
    <w:basedOn w:val="a1"/>
    <w:uiPriority w:val="99"/>
    <w:semiHidden/>
    <w:unhideWhenUsed/>
    <w:rPr>
      <w:color w:val="CC9900" w:themeColor="hyperlink"/>
      <w:u w:val="single"/>
    </w:rPr>
  </w:style>
  <w:style w:type="table" w:styleId="43">
    <w:name w:val="Plain Table 4"/>
    <w:basedOn w:val="a2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">
    <w:name w:val="List Paragraph"/>
    <w:basedOn w:val="a0"/>
    <w:uiPriority w:val="34"/>
    <w:qFormat/>
    <w:rsid w:val="009D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lizar\AppData\Roaming\Microsoft\Templates\&#1054;&#1090;&#1095;&#1077;&#1090;%20(&#1090;&#1077;&#1084;&#1072;%20&#1050;&#1072;&#1087;&#1080;&#1090;&#1072;&#108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Custom 227">
      <a:dk1>
        <a:sysClr val="windowText" lastClr="000000"/>
      </a:dk1>
      <a:lt1>
        <a:sysClr val="window" lastClr="FFFFFF"/>
      </a:lt1>
      <a:dk2>
        <a:srgbClr val="013D3D"/>
      </a:dk2>
      <a:lt2>
        <a:srgbClr val="E9E5DC"/>
      </a:lt2>
      <a:accent1>
        <a:srgbClr val="008890"/>
      </a:accent1>
      <a:accent2>
        <a:srgbClr val="D2DF57"/>
      </a:accent2>
      <a:accent3>
        <a:srgbClr val="B7D438"/>
      </a:accent3>
      <a:accent4>
        <a:srgbClr val="92C03E"/>
      </a:accent4>
      <a:accent5>
        <a:srgbClr val="A9D6D7"/>
      </a:accent5>
      <a:accent6>
        <a:srgbClr val="855D5D"/>
      </a:accent6>
      <a:hlink>
        <a:srgbClr val="CC9900"/>
      </a:hlink>
      <a:folHlink>
        <a:srgbClr val="96A9A9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(тема Капитал).dotx</Template>
  <TotalTime>121</TotalTime>
  <Pages>30</Pages>
  <Words>5173</Words>
  <Characters>29490</Characters>
  <Application>Microsoft Office Word</Application>
  <DocSecurity>0</DocSecurity>
  <Lines>245</Lines>
  <Paragraphs>69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Velizar</dc:creator>
  <cp:keywords/>
  <dc:description/>
  <cp:lastModifiedBy>Velizar Madzharov</cp:lastModifiedBy>
  <cp:revision>17</cp:revision>
  <dcterms:created xsi:type="dcterms:W3CDTF">2025-03-25T20:34:00Z</dcterms:created>
  <dcterms:modified xsi:type="dcterms:W3CDTF">2025-03-29T16:01:00Z</dcterms:modified>
</cp:coreProperties>
</file>